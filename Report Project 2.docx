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C3C" w:rsidRPr="005E4C77" w:rsidRDefault="005E4C77">
      <w:pPr>
        <w:pStyle w:val="Title"/>
        <w:rPr>
          <w:b/>
          <w:sz w:val="60"/>
          <w:szCs w:val="60"/>
        </w:rPr>
      </w:pPr>
      <w:r w:rsidRPr="005E4C77">
        <w:rPr>
          <w:b/>
          <w:sz w:val="60"/>
          <w:szCs w:val="60"/>
        </w:rPr>
        <w:t>PEER TO PEER MUSIC TRANSFER</w:t>
      </w:r>
    </w:p>
    <w:p w:rsidR="00506C23" w:rsidRPr="005E4C77" w:rsidRDefault="00506C23" w:rsidP="00506C23">
      <w:pPr>
        <w:rPr>
          <w:b/>
          <w:i/>
        </w:rPr>
      </w:pPr>
      <w:r w:rsidRPr="005E4C77">
        <w:rPr>
          <w:b/>
          <w:i/>
        </w:rPr>
        <w:t>Course: Internetworking Protocol</w:t>
      </w:r>
    </w:p>
    <w:p w:rsidR="00506C23" w:rsidRPr="005E4C77" w:rsidRDefault="00506C23" w:rsidP="00506C23">
      <w:pPr>
        <w:rPr>
          <w:i/>
        </w:rPr>
      </w:pPr>
      <w:r w:rsidRPr="005E4C77">
        <w:rPr>
          <w:i/>
        </w:rPr>
        <w:t>Lecturer: Dr. Nguyen Tuan Nam.</w:t>
      </w:r>
    </w:p>
    <w:p w:rsidR="005E4C77" w:rsidRPr="005E4C77" w:rsidRDefault="00506C23" w:rsidP="00506C23">
      <w:pPr>
        <w:rPr>
          <w:i/>
        </w:rPr>
      </w:pPr>
      <w:r w:rsidRPr="005E4C77">
        <w:rPr>
          <w:i/>
        </w:rPr>
        <w:t>Teaching Assistant</w:t>
      </w:r>
      <w:r w:rsidR="008A30C6">
        <w:rPr>
          <w:i/>
        </w:rPr>
        <w:t>s</w:t>
      </w:r>
      <w:r w:rsidRPr="005E4C77">
        <w:rPr>
          <w:i/>
        </w:rPr>
        <w:t xml:space="preserve">: </w:t>
      </w:r>
    </w:p>
    <w:p w:rsidR="005E4C77" w:rsidRPr="005E4C77" w:rsidRDefault="005E4C77" w:rsidP="005E4C77">
      <w:pPr>
        <w:pStyle w:val="ListParagraph"/>
        <w:numPr>
          <w:ilvl w:val="0"/>
          <w:numId w:val="18"/>
        </w:numPr>
        <w:rPr>
          <w:i/>
        </w:rPr>
      </w:pPr>
      <w:r w:rsidRPr="005E4C77">
        <w:rPr>
          <w:i/>
        </w:rPr>
        <w:t>Le Quoc Hoa</w:t>
      </w:r>
    </w:p>
    <w:p w:rsidR="00506C23" w:rsidRPr="005E4C77" w:rsidRDefault="00506C23" w:rsidP="005E4C77">
      <w:pPr>
        <w:pStyle w:val="ListParagraph"/>
        <w:numPr>
          <w:ilvl w:val="0"/>
          <w:numId w:val="18"/>
        </w:numPr>
        <w:rPr>
          <w:i/>
        </w:rPr>
      </w:pPr>
      <w:r w:rsidRPr="005E4C77">
        <w:rPr>
          <w:i/>
        </w:rPr>
        <w:t>Nguyen Thanh Quan</w:t>
      </w:r>
    </w:p>
    <w:p w:rsidR="00506C23" w:rsidRPr="005E4C77" w:rsidRDefault="00506C23" w:rsidP="00506C23">
      <w:pPr>
        <w:rPr>
          <w:i/>
        </w:rPr>
      </w:pPr>
      <w:r w:rsidRPr="005E4C77">
        <w:rPr>
          <w:i/>
        </w:rPr>
        <w:t>Student:</w:t>
      </w:r>
    </w:p>
    <w:p w:rsidR="00506C23" w:rsidRPr="005E4C77" w:rsidRDefault="00506C23" w:rsidP="005E4C77">
      <w:pPr>
        <w:pStyle w:val="ListParagraph"/>
        <w:numPr>
          <w:ilvl w:val="0"/>
          <w:numId w:val="19"/>
        </w:numPr>
        <w:rPr>
          <w:i/>
        </w:rPr>
      </w:pPr>
      <w:r w:rsidRPr="005E4C77">
        <w:rPr>
          <w:i/>
        </w:rPr>
        <w:t>Vo Minh Thanh: 1251040</w:t>
      </w:r>
    </w:p>
    <w:p w:rsidR="00506C23" w:rsidRPr="005E4C77" w:rsidRDefault="00506C23" w:rsidP="005E4C77">
      <w:pPr>
        <w:pStyle w:val="ListParagraph"/>
        <w:numPr>
          <w:ilvl w:val="0"/>
          <w:numId w:val="19"/>
        </w:numPr>
        <w:rPr>
          <w:i/>
        </w:rPr>
      </w:pPr>
      <w:r w:rsidRPr="005E4C77">
        <w:rPr>
          <w:i/>
        </w:rPr>
        <w:t>Nguyen Ba Tuan Vu: 1251057</w:t>
      </w:r>
    </w:p>
    <w:p w:rsidR="00572C3C" w:rsidRPr="005E4C77" w:rsidRDefault="00506C23">
      <w:pPr>
        <w:pStyle w:val="Heading1"/>
        <w:rPr>
          <w:rFonts w:asciiTheme="minorHAnsi" w:hAnsiTheme="minorHAnsi"/>
        </w:rPr>
      </w:pPr>
      <w:r w:rsidRPr="005E4C77">
        <w:rPr>
          <w:rFonts w:asciiTheme="minorHAnsi" w:hAnsiTheme="minorHAnsi"/>
        </w:rPr>
        <w:t>Introduction</w:t>
      </w:r>
    </w:p>
    <w:p w:rsidR="00572C3C" w:rsidRPr="005E4C77" w:rsidRDefault="00506C23">
      <w:r w:rsidRPr="005E4C77">
        <w:t>The project developed a simple peer to peer application to transfer music file between nodes using UDP connection. The application is written in Java languages, providing with some key features:</w:t>
      </w:r>
    </w:p>
    <w:p w:rsidR="00506C23" w:rsidRPr="005E4C77" w:rsidRDefault="002C1AE9" w:rsidP="00506C23">
      <w:pPr>
        <w:pStyle w:val="ListParagraph"/>
        <w:numPr>
          <w:ilvl w:val="0"/>
          <w:numId w:val="13"/>
        </w:numPr>
      </w:pPr>
      <w:r w:rsidRPr="005E4C77">
        <w:t xml:space="preserve">Using the peer to peer model to connect nodes and transfer file without the existing of server and client. </w:t>
      </w:r>
    </w:p>
    <w:p w:rsidR="002C1AE9" w:rsidRPr="005E4C77" w:rsidRDefault="002C1AE9" w:rsidP="00506C23">
      <w:pPr>
        <w:pStyle w:val="ListParagraph"/>
        <w:numPr>
          <w:ilvl w:val="0"/>
          <w:numId w:val="13"/>
        </w:numPr>
      </w:pPr>
      <w:r w:rsidRPr="005E4C77">
        <w:t>Transfer file by UDP connection with no losing data guarantee.</w:t>
      </w:r>
    </w:p>
    <w:p w:rsidR="002C1AE9" w:rsidRPr="005E4C77" w:rsidRDefault="002C1AE9" w:rsidP="00506C23">
      <w:pPr>
        <w:pStyle w:val="ListParagraph"/>
        <w:numPr>
          <w:ilvl w:val="0"/>
          <w:numId w:val="13"/>
        </w:numPr>
      </w:pPr>
      <w:r w:rsidRPr="005E4C77">
        <w:t xml:space="preserve">Automatic finding nodes connecting to system every 3 seconds. </w:t>
      </w:r>
    </w:p>
    <w:p w:rsidR="002C1AE9" w:rsidRPr="005E4C77" w:rsidRDefault="002C1AE9" w:rsidP="00506C23">
      <w:pPr>
        <w:pStyle w:val="ListParagraph"/>
        <w:numPr>
          <w:ilvl w:val="0"/>
          <w:numId w:val="13"/>
        </w:numPr>
      </w:pPr>
      <w:r w:rsidRPr="005E4C77">
        <w:t>Manage the list music file.</w:t>
      </w:r>
    </w:p>
    <w:p w:rsidR="002C1AE9" w:rsidRPr="005E4C77" w:rsidRDefault="002C1AE9" w:rsidP="002C1AE9">
      <w:pPr>
        <w:pStyle w:val="ListParagraph"/>
        <w:numPr>
          <w:ilvl w:val="0"/>
          <w:numId w:val="13"/>
        </w:numPr>
      </w:pPr>
      <w:r w:rsidRPr="005E4C77">
        <w:t>Manage the list connecting host.</w:t>
      </w:r>
    </w:p>
    <w:p w:rsidR="002C1AE9" w:rsidRPr="005E4C77" w:rsidRDefault="002C1AE9" w:rsidP="002C1AE9">
      <w:pPr>
        <w:pStyle w:val="ListParagraph"/>
        <w:numPr>
          <w:ilvl w:val="0"/>
          <w:numId w:val="13"/>
        </w:numPr>
      </w:pPr>
      <w:r w:rsidRPr="005E4C77">
        <w:t>Play music.</w:t>
      </w:r>
    </w:p>
    <w:p w:rsidR="002C1AE9" w:rsidRPr="005E4C77" w:rsidRDefault="002C1AE9" w:rsidP="002C1AE9">
      <w:pPr>
        <w:pStyle w:val="ListParagraph"/>
        <w:numPr>
          <w:ilvl w:val="0"/>
          <w:numId w:val="13"/>
        </w:numPr>
      </w:pPr>
      <w:r w:rsidRPr="005E4C77">
        <w:t xml:space="preserve">Search all music file between nodes. </w:t>
      </w:r>
    </w:p>
    <w:p w:rsidR="002C1AE9" w:rsidRPr="005E4C77" w:rsidRDefault="002C1AE9" w:rsidP="002C1AE9">
      <w:pPr>
        <w:pStyle w:val="Heading1"/>
        <w:rPr>
          <w:rFonts w:asciiTheme="minorHAnsi" w:hAnsiTheme="minorHAnsi"/>
        </w:rPr>
      </w:pPr>
      <w:r w:rsidRPr="005E4C77">
        <w:rPr>
          <w:rFonts w:asciiTheme="minorHAnsi" w:hAnsiTheme="minorHAnsi"/>
        </w:rPr>
        <w:t>Structure of peer and the way of connecting peers:</w:t>
      </w:r>
    </w:p>
    <w:p w:rsidR="002C1AE9" w:rsidRPr="005E4C77" w:rsidRDefault="002C1AE9" w:rsidP="002C1AE9">
      <w:pPr>
        <w:pStyle w:val="Heading2"/>
        <w:rPr>
          <w:rFonts w:asciiTheme="minorHAnsi" w:hAnsiTheme="minorHAnsi"/>
        </w:rPr>
      </w:pPr>
      <w:r w:rsidRPr="005E4C77">
        <w:rPr>
          <w:rFonts w:asciiTheme="minorHAnsi" w:hAnsiTheme="minorHAnsi"/>
        </w:rPr>
        <w:t>Structure of peer:</w:t>
      </w:r>
    </w:p>
    <w:p w:rsidR="001005B9" w:rsidRPr="005E4C77" w:rsidRDefault="002C1AE9" w:rsidP="001005B9">
      <w:pPr>
        <w:pStyle w:val="ListParagraph"/>
      </w:pPr>
      <w:r w:rsidRPr="005E4C77">
        <w:t xml:space="preserve">Every peer contains </w:t>
      </w:r>
      <w:r w:rsidR="001005B9" w:rsidRPr="005E4C77">
        <w:t>an IP and the port which it connected in. For the efficiency of program, we also store many further information in a node:</w:t>
      </w:r>
    </w:p>
    <w:p w:rsidR="001005B9" w:rsidRPr="005E4C77" w:rsidRDefault="001005B9" w:rsidP="001005B9">
      <w:pPr>
        <w:pStyle w:val="ListParagraph"/>
        <w:numPr>
          <w:ilvl w:val="1"/>
          <w:numId w:val="13"/>
        </w:numPr>
      </w:pPr>
      <w:r w:rsidRPr="005E4C77">
        <w:t>A list contains all the connected other peers.</w:t>
      </w:r>
    </w:p>
    <w:p w:rsidR="00264FF9" w:rsidRPr="005E4C77" w:rsidRDefault="00264FF9" w:rsidP="001005B9">
      <w:pPr>
        <w:pStyle w:val="ListParagraph"/>
        <w:numPr>
          <w:ilvl w:val="1"/>
          <w:numId w:val="13"/>
        </w:numPr>
      </w:pPr>
      <w:r w:rsidRPr="005E4C77">
        <w:t xml:space="preserve">A list contains the information of all added file. </w:t>
      </w:r>
    </w:p>
    <w:p w:rsidR="001005B9" w:rsidRPr="005E4C77" w:rsidRDefault="001005B9" w:rsidP="001005B9">
      <w:pPr>
        <w:pStyle w:val="ListParagraph"/>
        <w:numPr>
          <w:ilvl w:val="1"/>
          <w:numId w:val="13"/>
        </w:numPr>
      </w:pPr>
      <w:r w:rsidRPr="005E4C77">
        <w:t xml:space="preserve">A route interface helps to find the route between the current node to the others one </w:t>
      </w:r>
    </w:p>
    <w:p w:rsidR="002C1AE9" w:rsidRPr="005E4C77" w:rsidRDefault="001005B9" w:rsidP="001005B9">
      <w:pPr>
        <w:pStyle w:val="ListParagraph"/>
        <w:numPr>
          <w:ilvl w:val="1"/>
          <w:numId w:val="13"/>
        </w:numPr>
      </w:pPr>
      <w:r w:rsidRPr="005E4C77">
        <w:t xml:space="preserve">A handle interface helps to handle with all coming actions.  </w:t>
      </w:r>
    </w:p>
    <w:p w:rsidR="001005B9" w:rsidRPr="005E4C77" w:rsidRDefault="001005B9" w:rsidP="001005B9">
      <w:pPr>
        <w:pStyle w:val="ListParagraph"/>
        <w:numPr>
          <w:ilvl w:val="1"/>
          <w:numId w:val="13"/>
        </w:numPr>
      </w:pPr>
      <w:r w:rsidRPr="005E4C77">
        <w:t>….</w:t>
      </w:r>
    </w:p>
    <w:p w:rsidR="001005B9" w:rsidRPr="005E4C77" w:rsidRDefault="001005B9" w:rsidP="001005B9">
      <w:pPr>
        <w:pStyle w:val="Heading2"/>
        <w:rPr>
          <w:rFonts w:asciiTheme="minorHAnsi" w:hAnsiTheme="minorHAnsi"/>
        </w:rPr>
      </w:pPr>
      <w:r w:rsidRPr="005E4C77">
        <w:rPr>
          <w:rFonts w:asciiTheme="minorHAnsi" w:hAnsiTheme="minorHAnsi"/>
        </w:rPr>
        <w:t>The way of connecting peers:</w:t>
      </w:r>
    </w:p>
    <w:p w:rsidR="001005B9" w:rsidRPr="005E4C77" w:rsidRDefault="001005B9" w:rsidP="001005B9">
      <w:pPr>
        <w:pStyle w:val="ListParagraph"/>
        <w:numPr>
          <w:ilvl w:val="0"/>
          <w:numId w:val="13"/>
        </w:numPr>
      </w:pPr>
      <w:r w:rsidRPr="005E4C77">
        <w:t>Unlike the requirement which require a file nodes.txt for storing the initial connected peers before running, we wrote Depth First Search algorithm to finding all the connected peers in the system:</w:t>
      </w:r>
    </w:p>
    <w:p w:rsidR="001005B9" w:rsidRPr="005E4C77" w:rsidRDefault="001005B9" w:rsidP="001005B9">
      <w:pPr>
        <w:pStyle w:val="ListParagraph"/>
        <w:numPr>
          <w:ilvl w:val="1"/>
          <w:numId w:val="13"/>
        </w:numPr>
      </w:pPr>
      <w:r w:rsidRPr="005E4C77">
        <w:t xml:space="preserve">At </w:t>
      </w:r>
      <w:r w:rsidR="001B0DF4" w:rsidRPr="005E4C77">
        <w:t>first,</w:t>
      </w:r>
      <w:r w:rsidRPr="005E4C77">
        <w:t xml:space="preserve"> node</w:t>
      </w:r>
      <w:r w:rsidR="001B0DF4" w:rsidRPr="005E4C77">
        <w:t xml:space="preserve"> 1</w:t>
      </w:r>
      <w:r w:rsidRPr="005E4C77">
        <w:t xml:space="preserve"> is connected in isolated </w:t>
      </w:r>
      <w:r w:rsidR="001B0DF4" w:rsidRPr="005E4C77">
        <w:t>way that</w:t>
      </w:r>
      <w:r w:rsidRPr="005E4C77">
        <w:t xml:space="preserve"> means node does not know any others connected node.</w:t>
      </w:r>
    </w:p>
    <w:p w:rsidR="001005B9" w:rsidRPr="005E4C77" w:rsidRDefault="001005B9" w:rsidP="001005B9">
      <w:pPr>
        <w:pStyle w:val="ListParagraph"/>
        <w:numPr>
          <w:ilvl w:val="1"/>
          <w:numId w:val="13"/>
        </w:numPr>
      </w:pPr>
      <w:r w:rsidRPr="005E4C77">
        <w:t>Input the</w:t>
      </w:r>
      <w:r w:rsidR="001B0DF4" w:rsidRPr="005E4C77">
        <w:t xml:space="preserve"> node 2 which we want to connect to.</w:t>
      </w:r>
    </w:p>
    <w:p w:rsidR="001B0DF4" w:rsidRPr="005E4C77" w:rsidRDefault="001B0DF4" w:rsidP="001005B9">
      <w:pPr>
        <w:pStyle w:val="ListParagraph"/>
        <w:numPr>
          <w:ilvl w:val="1"/>
          <w:numId w:val="13"/>
        </w:numPr>
      </w:pPr>
      <w:r w:rsidRPr="005E4C77">
        <w:lastRenderedPageBreak/>
        <w:t>Establish the connection between two nodes.</w:t>
      </w:r>
    </w:p>
    <w:p w:rsidR="001B0DF4" w:rsidRPr="005E4C77" w:rsidRDefault="001B0DF4" w:rsidP="001005B9">
      <w:pPr>
        <w:pStyle w:val="ListParagraph"/>
        <w:numPr>
          <w:ilvl w:val="1"/>
          <w:numId w:val="13"/>
        </w:numPr>
      </w:pPr>
      <w:r w:rsidRPr="005E4C77">
        <w:t xml:space="preserve">The node 1 send request the 2 to send the list of node 2’s connected nodes. </w:t>
      </w:r>
    </w:p>
    <w:p w:rsidR="001B0DF4" w:rsidRPr="005E4C77" w:rsidRDefault="001B0DF4" w:rsidP="001005B9">
      <w:pPr>
        <w:pStyle w:val="ListParagraph"/>
        <w:numPr>
          <w:ilvl w:val="1"/>
          <w:numId w:val="13"/>
        </w:numPr>
      </w:pPr>
      <w:r w:rsidRPr="005E4C77">
        <w:t>Node 1 runs recursively and establish the connection with the given nodes.</w:t>
      </w:r>
    </w:p>
    <w:p w:rsidR="001005B9" w:rsidRPr="005E4C77" w:rsidRDefault="001005B9" w:rsidP="001005B9">
      <w:pPr>
        <w:pStyle w:val="ListParagraph"/>
        <w:numPr>
          <w:ilvl w:val="0"/>
          <w:numId w:val="13"/>
        </w:numPr>
      </w:pPr>
      <w:r w:rsidRPr="005E4C77">
        <w:t>This is all the scenario for connecting peers:</w:t>
      </w:r>
    </w:p>
    <w:tbl>
      <w:tblPr>
        <w:tblStyle w:val="TableGrid"/>
        <w:tblW w:w="0" w:type="auto"/>
        <w:tblInd w:w="720" w:type="dxa"/>
        <w:tblLook w:val="04A0" w:firstRow="1" w:lastRow="0" w:firstColumn="1" w:lastColumn="0" w:noHBand="0" w:noVBand="1"/>
      </w:tblPr>
      <w:tblGrid>
        <w:gridCol w:w="741"/>
        <w:gridCol w:w="2156"/>
        <w:gridCol w:w="2157"/>
        <w:gridCol w:w="2159"/>
      </w:tblGrid>
      <w:tr w:rsidR="001276AB" w:rsidRPr="005E4C77" w:rsidTr="001276AB">
        <w:tc>
          <w:tcPr>
            <w:tcW w:w="741" w:type="dxa"/>
          </w:tcPr>
          <w:p w:rsidR="001276AB" w:rsidRPr="005E4C77" w:rsidRDefault="001276AB" w:rsidP="001B0DF4">
            <w:pPr>
              <w:pStyle w:val="ListParagraph"/>
              <w:ind w:left="0"/>
            </w:pPr>
            <w:r w:rsidRPr="005E4C77">
              <w:t>Index</w:t>
            </w:r>
          </w:p>
        </w:tc>
        <w:tc>
          <w:tcPr>
            <w:tcW w:w="2156" w:type="dxa"/>
          </w:tcPr>
          <w:p w:rsidR="001276AB" w:rsidRPr="005E4C77" w:rsidRDefault="001276AB" w:rsidP="001B0DF4">
            <w:pPr>
              <w:pStyle w:val="ListParagraph"/>
              <w:ind w:left="0"/>
            </w:pPr>
            <w:r w:rsidRPr="005E4C77">
              <w:t>Node 1</w:t>
            </w:r>
          </w:p>
        </w:tc>
        <w:tc>
          <w:tcPr>
            <w:tcW w:w="2157" w:type="dxa"/>
          </w:tcPr>
          <w:p w:rsidR="001276AB" w:rsidRPr="005E4C77" w:rsidRDefault="001276AB" w:rsidP="001B0DF4">
            <w:pPr>
              <w:pStyle w:val="ListParagraph"/>
              <w:ind w:left="0"/>
            </w:pPr>
            <w:r w:rsidRPr="005E4C77">
              <w:t>Node 2</w:t>
            </w:r>
          </w:p>
        </w:tc>
        <w:tc>
          <w:tcPr>
            <w:tcW w:w="2159" w:type="dxa"/>
          </w:tcPr>
          <w:p w:rsidR="001276AB" w:rsidRPr="005E4C77" w:rsidRDefault="001276AB" w:rsidP="001B0DF4">
            <w:pPr>
              <w:pStyle w:val="ListParagraph"/>
              <w:ind w:left="0"/>
            </w:pPr>
            <w:r w:rsidRPr="005E4C77">
              <w:t>Index</w:t>
            </w:r>
          </w:p>
        </w:tc>
      </w:tr>
      <w:tr w:rsidR="001276AB" w:rsidRPr="005E4C77" w:rsidTr="001276AB">
        <w:tc>
          <w:tcPr>
            <w:tcW w:w="741" w:type="dxa"/>
          </w:tcPr>
          <w:p w:rsidR="001276AB" w:rsidRPr="005E4C77" w:rsidRDefault="001276AB" w:rsidP="001B0DF4">
            <w:pPr>
              <w:pStyle w:val="ListParagraph"/>
              <w:ind w:left="0"/>
            </w:pPr>
            <w:r w:rsidRPr="005E4C77">
              <w:t>1</w:t>
            </w:r>
          </w:p>
        </w:tc>
        <w:tc>
          <w:tcPr>
            <w:tcW w:w="2156" w:type="dxa"/>
          </w:tcPr>
          <w:p w:rsidR="001276AB" w:rsidRPr="005E4C77" w:rsidRDefault="001276AB" w:rsidP="001B0DF4">
            <w:pPr>
              <w:pStyle w:val="ListParagraph"/>
              <w:ind w:left="0"/>
            </w:pPr>
            <w:r w:rsidRPr="005E4C77">
              <w:t>Input the port to connect node 1</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1</w:t>
            </w:r>
          </w:p>
        </w:tc>
      </w:tr>
      <w:tr w:rsidR="001276AB" w:rsidRPr="005E4C77" w:rsidTr="001276AB">
        <w:tc>
          <w:tcPr>
            <w:tcW w:w="741" w:type="dxa"/>
          </w:tcPr>
          <w:p w:rsidR="001276AB" w:rsidRPr="005E4C77" w:rsidRDefault="00264FF9" w:rsidP="001B0DF4">
            <w:pPr>
              <w:pStyle w:val="ListParagraph"/>
              <w:ind w:left="0"/>
            </w:pPr>
            <w:r w:rsidRPr="005E4C77">
              <w:t>2</w:t>
            </w:r>
          </w:p>
        </w:tc>
        <w:tc>
          <w:tcPr>
            <w:tcW w:w="2156" w:type="dxa"/>
          </w:tcPr>
          <w:p w:rsidR="001276AB" w:rsidRPr="005E4C77" w:rsidRDefault="001276AB" w:rsidP="001B0DF4">
            <w:pPr>
              <w:pStyle w:val="ListParagraph"/>
              <w:ind w:left="0"/>
            </w:pPr>
          </w:p>
        </w:tc>
        <w:tc>
          <w:tcPr>
            <w:tcW w:w="2157" w:type="dxa"/>
          </w:tcPr>
          <w:p w:rsidR="001276AB" w:rsidRPr="005E4C77" w:rsidRDefault="001276AB" w:rsidP="001B0DF4">
            <w:pPr>
              <w:pStyle w:val="ListParagraph"/>
              <w:ind w:left="0"/>
            </w:pPr>
            <w:r w:rsidRPr="005E4C77">
              <w:t>Input port to connect node 2</w:t>
            </w:r>
          </w:p>
        </w:tc>
        <w:tc>
          <w:tcPr>
            <w:tcW w:w="2159" w:type="dxa"/>
          </w:tcPr>
          <w:p w:rsidR="001276AB" w:rsidRPr="005E4C77" w:rsidRDefault="00264FF9" w:rsidP="001B0DF4">
            <w:pPr>
              <w:pStyle w:val="ListParagraph"/>
              <w:ind w:left="0"/>
            </w:pPr>
            <w:r w:rsidRPr="005E4C77">
              <w:t>2</w:t>
            </w:r>
          </w:p>
        </w:tc>
      </w:tr>
      <w:tr w:rsidR="001276AB" w:rsidRPr="005E4C77" w:rsidTr="001276AB">
        <w:tc>
          <w:tcPr>
            <w:tcW w:w="741" w:type="dxa"/>
          </w:tcPr>
          <w:p w:rsidR="001276AB" w:rsidRPr="005E4C77" w:rsidRDefault="00264FF9" w:rsidP="001B0DF4">
            <w:pPr>
              <w:pStyle w:val="ListParagraph"/>
              <w:ind w:left="0"/>
            </w:pPr>
            <w:r w:rsidRPr="005E4C77">
              <w:t>3</w:t>
            </w:r>
          </w:p>
        </w:tc>
        <w:tc>
          <w:tcPr>
            <w:tcW w:w="2156" w:type="dxa"/>
          </w:tcPr>
          <w:p w:rsidR="001276AB" w:rsidRPr="005E4C77" w:rsidRDefault="001276AB" w:rsidP="001B0DF4">
            <w:pPr>
              <w:pStyle w:val="ListParagraph"/>
              <w:ind w:left="0"/>
            </w:pPr>
            <w:r w:rsidRPr="005E4C77">
              <w:t>Input the IP and port of node 2 to connect to</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3</w:t>
            </w:r>
          </w:p>
        </w:tc>
      </w:tr>
      <w:tr w:rsidR="001276AB" w:rsidRPr="005E4C77" w:rsidTr="001276AB">
        <w:tc>
          <w:tcPr>
            <w:tcW w:w="741" w:type="dxa"/>
          </w:tcPr>
          <w:p w:rsidR="001276AB" w:rsidRPr="005E4C77" w:rsidRDefault="00264FF9" w:rsidP="001B0DF4">
            <w:pPr>
              <w:pStyle w:val="ListParagraph"/>
              <w:ind w:left="0"/>
            </w:pPr>
            <w:r w:rsidRPr="005E4C77">
              <w:t>4</w:t>
            </w:r>
          </w:p>
        </w:tc>
        <w:tc>
          <w:tcPr>
            <w:tcW w:w="2156" w:type="dxa"/>
          </w:tcPr>
          <w:p w:rsidR="001276AB" w:rsidRPr="005E4C77" w:rsidRDefault="001276AB" w:rsidP="001B0DF4">
            <w:pPr>
              <w:pStyle w:val="ListParagraph"/>
              <w:ind w:left="0"/>
            </w:pPr>
            <w:r w:rsidRPr="005E4C77">
              <w:t>Node 1 send message to node 2</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4</w:t>
            </w:r>
          </w:p>
        </w:tc>
      </w:tr>
      <w:tr w:rsidR="001276AB" w:rsidRPr="005E4C77" w:rsidTr="001276AB">
        <w:tc>
          <w:tcPr>
            <w:tcW w:w="741" w:type="dxa"/>
          </w:tcPr>
          <w:p w:rsidR="001276AB" w:rsidRPr="005E4C77" w:rsidRDefault="00264FF9" w:rsidP="001B0DF4">
            <w:pPr>
              <w:pStyle w:val="ListParagraph"/>
              <w:ind w:left="0"/>
            </w:pPr>
            <w:r w:rsidRPr="005E4C77">
              <w:t>5</w:t>
            </w:r>
          </w:p>
        </w:tc>
        <w:tc>
          <w:tcPr>
            <w:tcW w:w="2156" w:type="dxa"/>
          </w:tcPr>
          <w:p w:rsidR="001276AB" w:rsidRPr="005E4C77" w:rsidRDefault="001276AB" w:rsidP="001B0DF4">
            <w:pPr>
              <w:pStyle w:val="ListParagraph"/>
              <w:ind w:left="0"/>
            </w:pPr>
          </w:p>
        </w:tc>
        <w:tc>
          <w:tcPr>
            <w:tcW w:w="2157" w:type="dxa"/>
          </w:tcPr>
          <w:p w:rsidR="001276AB" w:rsidRPr="005E4C77" w:rsidRDefault="001276AB" w:rsidP="001B0DF4">
            <w:pPr>
              <w:pStyle w:val="ListParagraph"/>
              <w:ind w:left="0"/>
            </w:pPr>
            <w:r w:rsidRPr="005E4C77">
              <w:t>Node 2 receives message from node 1, add node 1 to list, send reply</w:t>
            </w:r>
          </w:p>
        </w:tc>
        <w:tc>
          <w:tcPr>
            <w:tcW w:w="2159" w:type="dxa"/>
          </w:tcPr>
          <w:p w:rsidR="001276AB" w:rsidRPr="005E4C77" w:rsidRDefault="00264FF9" w:rsidP="001B0DF4">
            <w:pPr>
              <w:pStyle w:val="ListParagraph"/>
              <w:ind w:left="0"/>
            </w:pPr>
            <w:r w:rsidRPr="005E4C77">
              <w:t>5</w:t>
            </w:r>
          </w:p>
        </w:tc>
      </w:tr>
      <w:tr w:rsidR="001276AB" w:rsidRPr="005E4C77" w:rsidTr="001276AB">
        <w:tc>
          <w:tcPr>
            <w:tcW w:w="741" w:type="dxa"/>
          </w:tcPr>
          <w:p w:rsidR="001276AB" w:rsidRPr="005E4C77" w:rsidRDefault="00264FF9" w:rsidP="001B0DF4">
            <w:pPr>
              <w:pStyle w:val="ListParagraph"/>
              <w:ind w:left="0"/>
            </w:pPr>
            <w:r w:rsidRPr="005E4C77">
              <w:t>6</w:t>
            </w:r>
          </w:p>
        </w:tc>
        <w:tc>
          <w:tcPr>
            <w:tcW w:w="2156" w:type="dxa"/>
          </w:tcPr>
          <w:p w:rsidR="001276AB" w:rsidRPr="005E4C77" w:rsidRDefault="001276AB" w:rsidP="001B0DF4">
            <w:pPr>
              <w:pStyle w:val="ListParagraph"/>
              <w:ind w:left="0"/>
            </w:pPr>
            <w:r w:rsidRPr="005E4C77">
              <w:t>Node 1 receives the message (Reply), add node 2 to list</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6</w:t>
            </w:r>
          </w:p>
        </w:tc>
      </w:tr>
      <w:tr w:rsidR="001276AB" w:rsidRPr="005E4C77" w:rsidTr="001276AB">
        <w:tc>
          <w:tcPr>
            <w:tcW w:w="741" w:type="dxa"/>
          </w:tcPr>
          <w:p w:rsidR="001276AB" w:rsidRPr="005E4C77" w:rsidRDefault="00264FF9" w:rsidP="001B0DF4">
            <w:pPr>
              <w:pStyle w:val="ListParagraph"/>
              <w:ind w:left="0"/>
            </w:pPr>
            <w:r w:rsidRPr="005E4C77">
              <w:t>7</w:t>
            </w:r>
          </w:p>
        </w:tc>
        <w:tc>
          <w:tcPr>
            <w:tcW w:w="2156" w:type="dxa"/>
          </w:tcPr>
          <w:p w:rsidR="001276AB" w:rsidRPr="005E4C77" w:rsidRDefault="001276AB" w:rsidP="001B0DF4">
            <w:pPr>
              <w:pStyle w:val="ListParagraph"/>
              <w:ind w:left="0"/>
            </w:pPr>
            <w:r w:rsidRPr="005E4C77">
              <w:t>Node 1 send message to node 2 to get the list connected nodes from node 2</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7</w:t>
            </w:r>
          </w:p>
        </w:tc>
      </w:tr>
      <w:tr w:rsidR="001276AB" w:rsidRPr="005E4C77" w:rsidTr="001276AB">
        <w:tc>
          <w:tcPr>
            <w:tcW w:w="741" w:type="dxa"/>
          </w:tcPr>
          <w:p w:rsidR="001276AB" w:rsidRPr="005E4C77" w:rsidRDefault="00264FF9" w:rsidP="001B0DF4">
            <w:pPr>
              <w:pStyle w:val="ListParagraph"/>
              <w:ind w:left="0"/>
            </w:pPr>
            <w:r w:rsidRPr="005E4C77">
              <w:t>8</w:t>
            </w:r>
          </w:p>
        </w:tc>
        <w:tc>
          <w:tcPr>
            <w:tcW w:w="2156" w:type="dxa"/>
          </w:tcPr>
          <w:p w:rsidR="001276AB" w:rsidRPr="005E4C77" w:rsidRDefault="001276AB" w:rsidP="001B0DF4">
            <w:pPr>
              <w:pStyle w:val="ListParagraph"/>
              <w:ind w:left="0"/>
            </w:pPr>
          </w:p>
        </w:tc>
        <w:tc>
          <w:tcPr>
            <w:tcW w:w="2157" w:type="dxa"/>
          </w:tcPr>
          <w:p w:rsidR="001276AB" w:rsidRPr="005E4C77" w:rsidRDefault="001276AB" w:rsidP="001B0DF4">
            <w:pPr>
              <w:pStyle w:val="ListParagraph"/>
              <w:ind w:left="0"/>
            </w:pPr>
            <w:r w:rsidRPr="005E4C77">
              <w:t>Node 2 receives message, send back the list to node 1</w:t>
            </w:r>
          </w:p>
        </w:tc>
        <w:tc>
          <w:tcPr>
            <w:tcW w:w="2159" w:type="dxa"/>
          </w:tcPr>
          <w:p w:rsidR="001276AB" w:rsidRPr="005E4C77" w:rsidRDefault="00264FF9" w:rsidP="001B0DF4">
            <w:pPr>
              <w:pStyle w:val="ListParagraph"/>
              <w:ind w:left="0"/>
            </w:pPr>
            <w:r w:rsidRPr="005E4C77">
              <w:t>8</w:t>
            </w:r>
          </w:p>
        </w:tc>
      </w:tr>
      <w:tr w:rsidR="001276AB" w:rsidRPr="005E4C77" w:rsidTr="001276AB">
        <w:tc>
          <w:tcPr>
            <w:tcW w:w="741" w:type="dxa"/>
          </w:tcPr>
          <w:p w:rsidR="001276AB" w:rsidRPr="005E4C77" w:rsidRDefault="00264FF9" w:rsidP="001B0DF4">
            <w:pPr>
              <w:pStyle w:val="ListParagraph"/>
              <w:ind w:left="0"/>
            </w:pPr>
            <w:r w:rsidRPr="005E4C77">
              <w:t>9</w:t>
            </w:r>
          </w:p>
        </w:tc>
        <w:tc>
          <w:tcPr>
            <w:tcW w:w="2156" w:type="dxa"/>
          </w:tcPr>
          <w:p w:rsidR="001276AB" w:rsidRPr="005E4C77" w:rsidRDefault="001276AB" w:rsidP="001B0DF4">
            <w:pPr>
              <w:pStyle w:val="ListParagraph"/>
              <w:ind w:left="0"/>
            </w:pPr>
            <w:r w:rsidRPr="005E4C77">
              <w:t>Node 1 receive</w:t>
            </w:r>
            <w:r w:rsidR="00264FF9" w:rsidRPr="005E4C77">
              <w:t>s</w:t>
            </w:r>
            <w:r w:rsidRPr="005E4C77">
              <w:t xml:space="preserve"> the message and get</w:t>
            </w:r>
            <w:r w:rsidR="00264FF9" w:rsidRPr="005E4C77">
              <w:t>s</w:t>
            </w:r>
            <w:r w:rsidRPr="005E4C77">
              <w:t xml:space="preserve"> the list</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9</w:t>
            </w:r>
          </w:p>
        </w:tc>
      </w:tr>
      <w:tr w:rsidR="001276AB" w:rsidRPr="005E4C77" w:rsidTr="001276AB">
        <w:tc>
          <w:tcPr>
            <w:tcW w:w="741" w:type="dxa"/>
          </w:tcPr>
          <w:p w:rsidR="001276AB" w:rsidRPr="005E4C77" w:rsidRDefault="00264FF9" w:rsidP="001B0DF4">
            <w:pPr>
              <w:pStyle w:val="ListParagraph"/>
              <w:ind w:left="0"/>
            </w:pPr>
            <w:r w:rsidRPr="005E4C77">
              <w:t>10</w:t>
            </w:r>
          </w:p>
        </w:tc>
        <w:tc>
          <w:tcPr>
            <w:tcW w:w="2156" w:type="dxa"/>
          </w:tcPr>
          <w:p w:rsidR="001276AB" w:rsidRPr="005E4C77" w:rsidRDefault="001276AB" w:rsidP="001B0DF4">
            <w:pPr>
              <w:pStyle w:val="ListParagraph"/>
              <w:ind w:left="0"/>
            </w:pPr>
            <w:r w:rsidRPr="005E4C77">
              <w:t>With every node in list, repeat the step</w:t>
            </w:r>
            <w:r w:rsidR="00264FF9" w:rsidRPr="005E4C77">
              <w:t xml:space="preserve"> 3</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10</w:t>
            </w:r>
          </w:p>
        </w:tc>
      </w:tr>
      <w:tr w:rsidR="001276AB" w:rsidRPr="005E4C77" w:rsidTr="001276AB">
        <w:tc>
          <w:tcPr>
            <w:tcW w:w="741" w:type="dxa"/>
          </w:tcPr>
          <w:p w:rsidR="001276AB" w:rsidRPr="005E4C77" w:rsidRDefault="00264FF9" w:rsidP="001B0DF4">
            <w:pPr>
              <w:pStyle w:val="ListParagraph"/>
              <w:ind w:left="0"/>
            </w:pPr>
            <w:r w:rsidRPr="005E4C77">
              <w:t>11</w:t>
            </w:r>
          </w:p>
        </w:tc>
        <w:tc>
          <w:tcPr>
            <w:tcW w:w="2156" w:type="dxa"/>
          </w:tcPr>
          <w:p w:rsidR="001276AB" w:rsidRPr="005E4C77" w:rsidRDefault="001276AB" w:rsidP="001B0DF4">
            <w:pPr>
              <w:pStyle w:val="ListParagraph"/>
              <w:ind w:left="0"/>
            </w:pPr>
          </w:p>
        </w:tc>
        <w:tc>
          <w:tcPr>
            <w:tcW w:w="2157" w:type="dxa"/>
          </w:tcPr>
          <w:p w:rsidR="001276AB" w:rsidRPr="005E4C77" w:rsidRDefault="00264FF9" w:rsidP="001B0DF4">
            <w:pPr>
              <w:pStyle w:val="ListParagraph"/>
              <w:ind w:left="0"/>
            </w:pPr>
            <w:r w:rsidRPr="005E4C77">
              <w:t>Node 2 send request node 1 to get the list from node 1</w:t>
            </w:r>
          </w:p>
        </w:tc>
        <w:tc>
          <w:tcPr>
            <w:tcW w:w="2159" w:type="dxa"/>
          </w:tcPr>
          <w:p w:rsidR="001276AB" w:rsidRPr="005E4C77" w:rsidRDefault="00264FF9" w:rsidP="001B0DF4">
            <w:pPr>
              <w:pStyle w:val="ListParagraph"/>
              <w:ind w:left="0"/>
            </w:pPr>
            <w:r w:rsidRPr="005E4C77">
              <w:t>11</w:t>
            </w:r>
          </w:p>
        </w:tc>
      </w:tr>
      <w:tr w:rsidR="001276AB" w:rsidRPr="005E4C77" w:rsidTr="001276AB">
        <w:tc>
          <w:tcPr>
            <w:tcW w:w="741" w:type="dxa"/>
          </w:tcPr>
          <w:p w:rsidR="001276AB" w:rsidRPr="005E4C77" w:rsidRDefault="00264FF9" w:rsidP="001B0DF4">
            <w:pPr>
              <w:pStyle w:val="ListParagraph"/>
              <w:ind w:left="0"/>
            </w:pPr>
            <w:r w:rsidRPr="005E4C77">
              <w:t>12</w:t>
            </w:r>
          </w:p>
        </w:tc>
        <w:tc>
          <w:tcPr>
            <w:tcW w:w="2156" w:type="dxa"/>
          </w:tcPr>
          <w:p w:rsidR="001276AB" w:rsidRPr="005E4C77" w:rsidRDefault="00264FF9" w:rsidP="001B0DF4">
            <w:pPr>
              <w:pStyle w:val="ListParagraph"/>
              <w:ind w:left="0"/>
            </w:pPr>
            <w:r w:rsidRPr="005E4C77">
              <w:t xml:space="preserve">Node 1 receives message, send back list to node 2 </w:t>
            </w:r>
          </w:p>
        </w:tc>
        <w:tc>
          <w:tcPr>
            <w:tcW w:w="2157" w:type="dxa"/>
          </w:tcPr>
          <w:p w:rsidR="001276AB" w:rsidRPr="005E4C77" w:rsidRDefault="001276AB" w:rsidP="001B0DF4">
            <w:pPr>
              <w:pStyle w:val="ListParagraph"/>
              <w:ind w:left="0"/>
            </w:pPr>
          </w:p>
        </w:tc>
        <w:tc>
          <w:tcPr>
            <w:tcW w:w="2159" w:type="dxa"/>
          </w:tcPr>
          <w:p w:rsidR="001276AB" w:rsidRPr="005E4C77" w:rsidRDefault="00264FF9" w:rsidP="001B0DF4">
            <w:pPr>
              <w:pStyle w:val="ListParagraph"/>
              <w:ind w:left="0"/>
            </w:pPr>
            <w:r w:rsidRPr="005E4C77">
              <w:t>12</w:t>
            </w:r>
          </w:p>
        </w:tc>
      </w:tr>
      <w:tr w:rsidR="001276AB" w:rsidRPr="005E4C77" w:rsidTr="001276AB">
        <w:tc>
          <w:tcPr>
            <w:tcW w:w="741" w:type="dxa"/>
          </w:tcPr>
          <w:p w:rsidR="001276AB" w:rsidRPr="005E4C77" w:rsidRDefault="00264FF9" w:rsidP="001B0DF4">
            <w:pPr>
              <w:pStyle w:val="ListParagraph"/>
              <w:ind w:left="0"/>
            </w:pPr>
            <w:r w:rsidRPr="005E4C77">
              <w:t>13</w:t>
            </w:r>
          </w:p>
        </w:tc>
        <w:tc>
          <w:tcPr>
            <w:tcW w:w="2156" w:type="dxa"/>
          </w:tcPr>
          <w:p w:rsidR="001276AB" w:rsidRPr="005E4C77" w:rsidRDefault="001276AB" w:rsidP="001B0DF4">
            <w:pPr>
              <w:pStyle w:val="ListParagraph"/>
              <w:ind w:left="0"/>
            </w:pPr>
          </w:p>
        </w:tc>
        <w:tc>
          <w:tcPr>
            <w:tcW w:w="2157" w:type="dxa"/>
          </w:tcPr>
          <w:p w:rsidR="001276AB" w:rsidRPr="005E4C77" w:rsidRDefault="00264FF9" w:rsidP="001B0DF4">
            <w:pPr>
              <w:pStyle w:val="ListParagraph"/>
              <w:ind w:left="0"/>
            </w:pPr>
            <w:r w:rsidRPr="005E4C77">
              <w:t>Node 2 receives the message and gets the list</w:t>
            </w:r>
          </w:p>
        </w:tc>
        <w:tc>
          <w:tcPr>
            <w:tcW w:w="2159" w:type="dxa"/>
          </w:tcPr>
          <w:p w:rsidR="001276AB" w:rsidRPr="005E4C77" w:rsidRDefault="00264FF9" w:rsidP="001B0DF4">
            <w:pPr>
              <w:pStyle w:val="ListParagraph"/>
              <w:ind w:left="0"/>
            </w:pPr>
            <w:r w:rsidRPr="005E4C77">
              <w:t>13</w:t>
            </w:r>
          </w:p>
        </w:tc>
      </w:tr>
      <w:tr w:rsidR="00264FF9" w:rsidRPr="005E4C77" w:rsidTr="001276AB">
        <w:tc>
          <w:tcPr>
            <w:tcW w:w="741" w:type="dxa"/>
          </w:tcPr>
          <w:p w:rsidR="00264FF9" w:rsidRPr="005E4C77" w:rsidRDefault="00264FF9" w:rsidP="001B0DF4">
            <w:pPr>
              <w:pStyle w:val="ListParagraph"/>
              <w:ind w:left="0"/>
            </w:pPr>
            <w:r w:rsidRPr="005E4C77">
              <w:t>14</w:t>
            </w:r>
          </w:p>
        </w:tc>
        <w:tc>
          <w:tcPr>
            <w:tcW w:w="2156" w:type="dxa"/>
          </w:tcPr>
          <w:p w:rsidR="00264FF9" w:rsidRPr="005E4C77" w:rsidRDefault="00264FF9" w:rsidP="001B0DF4">
            <w:pPr>
              <w:pStyle w:val="ListParagraph"/>
              <w:ind w:left="0"/>
            </w:pPr>
          </w:p>
        </w:tc>
        <w:tc>
          <w:tcPr>
            <w:tcW w:w="2157" w:type="dxa"/>
          </w:tcPr>
          <w:p w:rsidR="00264FF9" w:rsidRPr="005E4C77" w:rsidRDefault="00264FF9" w:rsidP="00264FF9">
            <w:pPr>
              <w:pStyle w:val="ListParagraph"/>
              <w:ind w:left="0"/>
            </w:pPr>
            <w:r w:rsidRPr="005E4C77">
              <w:t>With every node in list, repeat the step 5</w:t>
            </w:r>
          </w:p>
        </w:tc>
        <w:tc>
          <w:tcPr>
            <w:tcW w:w="2159" w:type="dxa"/>
          </w:tcPr>
          <w:p w:rsidR="00264FF9" w:rsidRPr="005E4C77" w:rsidRDefault="00264FF9" w:rsidP="001B0DF4">
            <w:pPr>
              <w:pStyle w:val="ListParagraph"/>
              <w:ind w:left="0"/>
            </w:pPr>
            <w:r w:rsidRPr="005E4C77">
              <w:t>14</w:t>
            </w:r>
          </w:p>
        </w:tc>
      </w:tr>
    </w:tbl>
    <w:p w:rsidR="001B0DF4" w:rsidRPr="005E4C77" w:rsidRDefault="001B0DF4" w:rsidP="001B0DF4">
      <w:pPr>
        <w:pStyle w:val="ListParagraph"/>
      </w:pPr>
    </w:p>
    <w:p w:rsidR="001005B9" w:rsidRPr="005E4C77" w:rsidRDefault="00264FF9" w:rsidP="00264FF9">
      <w:pPr>
        <w:pStyle w:val="Heading1"/>
        <w:rPr>
          <w:rFonts w:asciiTheme="minorHAnsi" w:hAnsiTheme="minorHAnsi"/>
        </w:rPr>
      </w:pPr>
      <w:r w:rsidRPr="005E4C77">
        <w:rPr>
          <w:rFonts w:asciiTheme="minorHAnsi" w:hAnsiTheme="minorHAnsi"/>
        </w:rPr>
        <w:lastRenderedPageBreak/>
        <w:t>Finding file between nodes</w:t>
      </w:r>
    </w:p>
    <w:p w:rsidR="00264FF9" w:rsidRPr="005E4C77" w:rsidRDefault="0053486D" w:rsidP="0053486D">
      <w:pPr>
        <w:ind w:left="432"/>
      </w:pPr>
      <w:r w:rsidRPr="005E4C77">
        <w:t xml:space="preserve">Every peer contains information of all the added file in the system so that we can find it right immediately. </w:t>
      </w:r>
    </w:p>
    <w:p w:rsidR="0053486D" w:rsidRPr="005E4C77" w:rsidRDefault="0053486D" w:rsidP="0053486D">
      <w:pPr>
        <w:ind w:left="432"/>
      </w:pPr>
      <w:r w:rsidRPr="005E4C77">
        <w:t>How to add file:</w:t>
      </w:r>
    </w:p>
    <w:p w:rsidR="0053486D" w:rsidRPr="005E4C77" w:rsidRDefault="0053486D" w:rsidP="0053486D">
      <w:pPr>
        <w:pStyle w:val="ListParagraph"/>
        <w:numPr>
          <w:ilvl w:val="0"/>
          <w:numId w:val="13"/>
        </w:numPr>
      </w:pPr>
      <w:r w:rsidRPr="005E4C77">
        <w:t>Node input the name of added file.</w:t>
      </w:r>
    </w:p>
    <w:p w:rsidR="0053486D" w:rsidRPr="005E4C77" w:rsidRDefault="0053486D" w:rsidP="0053486D">
      <w:pPr>
        <w:pStyle w:val="ListParagraph"/>
        <w:numPr>
          <w:ilvl w:val="0"/>
          <w:numId w:val="13"/>
        </w:numPr>
      </w:pPr>
      <w:r w:rsidRPr="005E4C77">
        <w:t>Node broadcast to all the connected nodes to inform the name of new files.</w:t>
      </w:r>
    </w:p>
    <w:p w:rsidR="0053486D" w:rsidRPr="005E4C77" w:rsidRDefault="0053486D" w:rsidP="0053486D">
      <w:pPr>
        <w:pStyle w:val="ListParagraph"/>
        <w:numPr>
          <w:ilvl w:val="0"/>
          <w:numId w:val="13"/>
        </w:numPr>
      </w:pPr>
      <w:r w:rsidRPr="005E4C77">
        <w:t xml:space="preserve">Other nodes get inform and added the name of file into their own list. </w:t>
      </w:r>
    </w:p>
    <w:p w:rsidR="0053486D" w:rsidRPr="005E4C77" w:rsidRDefault="0053486D" w:rsidP="0053486D">
      <w:pPr>
        <w:pStyle w:val="ListParagraph"/>
      </w:pPr>
      <w:r w:rsidRPr="005E4C77">
        <w:t>Scenario of finding nodes:</w:t>
      </w:r>
    </w:p>
    <w:tbl>
      <w:tblPr>
        <w:tblStyle w:val="TableGrid"/>
        <w:tblW w:w="0" w:type="auto"/>
        <w:tblInd w:w="704" w:type="dxa"/>
        <w:tblLook w:val="04A0" w:firstRow="1" w:lastRow="0" w:firstColumn="1" w:lastColumn="0" w:noHBand="0" w:noVBand="1"/>
      </w:tblPr>
      <w:tblGrid>
        <w:gridCol w:w="851"/>
        <w:gridCol w:w="7795"/>
      </w:tblGrid>
      <w:tr w:rsidR="0053486D" w:rsidRPr="005E4C77" w:rsidTr="0053486D">
        <w:tc>
          <w:tcPr>
            <w:tcW w:w="851" w:type="dxa"/>
          </w:tcPr>
          <w:p w:rsidR="0053486D" w:rsidRPr="005E4C77" w:rsidRDefault="0053486D" w:rsidP="0053486D">
            <w:r w:rsidRPr="005E4C77">
              <w:t>Index</w:t>
            </w:r>
          </w:p>
        </w:tc>
        <w:tc>
          <w:tcPr>
            <w:tcW w:w="7795" w:type="dxa"/>
          </w:tcPr>
          <w:p w:rsidR="0053486D" w:rsidRPr="005E4C77" w:rsidRDefault="0053486D" w:rsidP="0053486D">
            <w:r w:rsidRPr="005E4C77">
              <w:t>Node</w:t>
            </w:r>
          </w:p>
        </w:tc>
      </w:tr>
      <w:tr w:rsidR="0053486D" w:rsidRPr="005E4C77" w:rsidTr="0053486D">
        <w:tc>
          <w:tcPr>
            <w:tcW w:w="851" w:type="dxa"/>
          </w:tcPr>
          <w:p w:rsidR="0053486D" w:rsidRPr="005E4C77" w:rsidRDefault="0053486D" w:rsidP="0053486D">
            <w:r w:rsidRPr="005E4C77">
              <w:t>1</w:t>
            </w:r>
          </w:p>
        </w:tc>
        <w:tc>
          <w:tcPr>
            <w:tcW w:w="7795" w:type="dxa"/>
          </w:tcPr>
          <w:p w:rsidR="0053486D" w:rsidRPr="005E4C77" w:rsidRDefault="0053486D" w:rsidP="0053486D">
            <w:r w:rsidRPr="005E4C77">
              <w:t>Node input the name of file</w:t>
            </w:r>
          </w:p>
        </w:tc>
      </w:tr>
      <w:tr w:rsidR="0053486D" w:rsidRPr="005E4C77" w:rsidTr="0053486D">
        <w:tc>
          <w:tcPr>
            <w:tcW w:w="851" w:type="dxa"/>
          </w:tcPr>
          <w:p w:rsidR="0053486D" w:rsidRPr="005E4C77" w:rsidRDefault="0053486D" w:rsidP="0053486D">
            <w:r w:rsidRPr="005E4C77">
              <w:t>2</w:t>
            </w:r>
          </w:p>
        </w:tc>
        <w:tc>
          <w:tcPr>
            <w:tcW w:w="7795" w:type="dxa"/>
          </w:tcPr>
          <w:p w:rsidR="0053486D" w:rsidRPr="005E4C77" w:rsidRDefault="0053486D" w:rsidP="0053486D">
            <w:r w:rsidRPr="005E4C77">
              <w:t>Search in the list and return the connected node containing the file</w:t>
            </w:r>
          </w:p>
        </w:tc>
      </w:tr>
    </w:tbl>
    <w:p w:rsidR="0053486D" w:rsidRPr="005E4C77" w:rsidRDefault="00224EEB" w:rsidP="00224EEB">
      <w:pPr>
        <w:pStyle w:val="Heading1"/>
        <w:rPr>
          <w:rFonts w:asciiTheme="minorHAnsi" w:hAnsiTheme="minorHAnsi"/>
        </w:rPr>
      </w:pPr>
      <w:r w:rsidRPr="005E4C77">
        <w:rPr>
          <w:rFonts w:asciiTheme="minorHAnsi" w:hAnsiTheme="minorHAnsi"/>
        </w:rPr>
        <w:t>Download file</w:t>
      </w:r>
    </w:p>
    <w:p w:rsidR="00BB358C" w:rsidRPr="005E4C77" w:rsidRDefault="00224EEB" w:rsidP="0083423B">
      <w:pPr>
        <w:ind w:left="432"/>
      </w:pPr>
      <w:r w:rsidRPr="005E4C77">
        <w:t>Using the UDP connection to t</w:t>
      </w:r>
      <w:r w:rsidR="00BB358C" w:rsidRPr="005E4C77">
        <w:t>ransfer file between two nodes with no losing data guarantee</w:t>
      </w:r>
    </w:p>
    <w:p w:rsidR="00224EEB" w:rsidRPr="005E4C77" w:rsidRDefault="00BB358C" w:rsidP="00224EEB">
      <w:pPr>
        <w:ind w:left="432"/>
      </w:pPr>
      <w:r w:rsidRPr="005E4C77">
        <w:t>Scenario of downloading file:</w:t>
      </w:r>
    </w:p>
    <w:tbl>
      <w:tblPr>
        <w:tblStyle w:val="TableGrid"/>
        <w:tblW w:w="0" w:type="auto"/>
        <w:tblInd w:w="432" w:type="dxa"/>
        <w:tblLook w:val="04A0" w:firstRow="1" w:lastRow="0" w:firstColumn="1" w:lastColumn="0" w:noHBand="0" w:noVBand="1"/>
      </w:tblPr>
      <w:tblGrid>
        <w:gridCol w:w="2220"/>
        <w:gridCol w:w="2238"/>
        <w:gridCol w:w="2239"/>
        <w:gridCol w:w="2221"/>
      </w:tblGrid>
      <w:tr w:rsidR="00BB358C" w:rsidRPr="005E4C77" w:rsidTr="00BB358C">
        <w:tc>
          <w:tcPr>
            <w:tcW w:w="2220" w:type="dxa"/>
          </w:tcPr>
          <w:p w:rsidR="00BB358C" w:rsidRPr="005E4C77" w:rsidRDefault="00BB358C" w:rsidP="00224EEB">
            <w:r w:rsidRPr="005E4C77">
              <w:t>Index</w:t>
            </w:r>
          </w:p>
        </w:tc>
        <w:tc>
          <w:tcPr>
            <w:tcW w:w="2238" w:type="dxa"/>
          </w:tcPr>
          <w:p w:rsidR="00BB358C" w:rsidRPr="005E4C77" w:rsidRDefault="00BB358C" w:rsidP="00224EEB">
            <w:r w:rsidRPr="005E4C77">
              <w:t>Node 1</w:t>
            </w:r>
          </w:p>
        </w:tc>
        <w:tc>
          <w:tcPr>
            <w:tcW w:w="2239" w:type="dxa"/>
          </w:tcPr>
          <w:p w:rsidR="00BB358C" w:rsidRPr="005E4C77" w:rsidRDefault="00BB358C" w:rsidP="00224EEB">
            <w:r w:rsidRPr="005E4C77">
              <w:t>Node 2</w:t>
            </w:r>
          </w:p>
        </w:tc>
        <w:tc>
          <w:tcPr>
            <w:tcW w:w="2221" w:type="dxa"/>
          </w:tcPr>
          <w:p w:rsidR="00BB358C" w:rsidRPr="005E4C77" w:rsidRDefault="00BB358C" w:rsidP="00224EEB">
            <w:r w:rsidRPr="005E4C77">
              <w:t>Index</w:t>
            </w:r>
          </w:p>
        </w:tc>
      </w:tr>
      <w:tr w:rsidR="00BB358C" w:rsidRPr="005E4C77" w:rsidTr="00BB358C">
        <w:tc>
          <w:tcPr>
            <w:tcW w:w="2220" w:type="dxa"/>
          </w:tcPr>
          <w:p w:rsidR="00BB358C" w:rsidRPr="005E4C77" w:rsidRDefault="00BB358C" w:rsidP="00224EEB">
            <w:r w:rsidRPr="005E4C77">
              <w:t>1</w:t>
            </w:r>
          </w:p>
        </w:tc>
        <w:tc>
          <w:tcPr>
            <w:tcW w:w="2238" w:type="dxa"/>
          </w:tcPr>
          <w:p w:rsidR="00BB358C" w:rsidRPr="005E4C77" w:rsidRDefault="00BB358C" w:rsidP="00224EEB">
            <w:r w:rsidRPr="005E4C77">
              <w:t>Node 1 inputs the name of file which want to search</w:t>
            </w:r>
          </w:p>
        </w:tc>
        <w:tc>
          <w:tcPr>
            <w:tcW w:w="2239" w:type="dxa"/>
          </w:tcPr>
          <w:p w:rsidR="00BB358C" w:rsidRPr="005E4C77" w:rsidRDefault="00BB358C" w:rsidP="00224EEB"/>
        </w:tc>
        <w:tc>
          <w:tcPr>
            <w:tcW w:w="2221" w:type="dxa"/>
          </w:tcPr>
          <w:p w:rsidR="00BB358C" w:rsidRPr="005E4C77" w:rsidRDefault="00BB358C" w:rsidP="00224EEB">
            <w:r w:rsidRPr="005E4C77">
              <w:t>1</w:t>
            </w:r>
          </w:p>
        </w:tc>
      </w:tr>
      <w:tr w:rsidR="00BB358C" w:rsidRPr="005E4C77" w:rsidTr="00BB358C">
        <w:tc>
          <w:tcPr>
            <w:tcW w:w="2220" w:type="dxa"/>
          </w:tcPr>
          <w:p w:rsidR="00BB358C" w:rsidRPr="005E4C77" w:rsidRDefault="00BB358C" w:rsidP="00224EEB">
            <w:r w:rsidRPr="005E4C77">
              <w:t>2</w:t>
            </w:r>
          </w:p>
        </w:tc>
        <w:tc>
          <w:tcPr>
            <w:tcW w:w="2238" w:type="dxa"/>
          </w:tcPr>
          <w:p w:rsidR="00BB358C" w:rsidRPr="005E4C77" w:rsidRDefault="00BB358C" w:rsidP="00224EEB">
            <w:r w:rsidRPr="005E4C77">
              <w:t>Returns the name of file, includes the address of node 2</w:t>
            </w:r>
          </w:p>
        </w:tc>
        <w:tc>
          <w:tcPr>
            <w:tcW w:w="2239" w:type="dxa"/>
          </w:tcPr>
          <w:p w:rsidR="00BB358C" w:rsidRPr="005E4C77" w:rsidRDefault="00BB358C" w:rsidP="00224EEB"/>
        </w:tc>
        <w:tc>
          <w:tcPr>
            <w:tcW w:w="2221" w:type="dxa"/>
          </w:tcPr>
          <w:p w:rsidR="00BB358C" w:rsidRPr="005E4C77" w:rsidRDefault="00BB358C" w:rsidP="00224EEB">
            <w:r w:rsidRPr="005E4C77">
              <w:t>2</w:t>
            </w:r>
          </w:p>
        </w:tc>
      </w:tr>
      <w:tr w:rsidR="00BB358C" w:rsidRPr="005E4C77" w:rsidTr="00BB358C">
        <w:tc>
          <w:tcPr>
            <w:tcW w:w="2220" w:type="dxa"/>
          </w:tcPr>
          <w:p w:rsidR="00BB358C" w:rsidRPr="005E4C77" w:rsidRDefault="00BB358C" w:rsidP="00224EEB">
            <w:r w:rsidRPr="005E4C77">
              <w:t>3</w:t>
            </w:r>
          </w:p>
        </w:tc>
        <w:tc>
          <w:tcPr>
            <w:tcW w:w="2238" w:type="dxa"/>
          </w:tcPr>
          <w:p w:rsidR="00BB358C" w:rsidRPr="005E4C77" w:rsidRDefault="00BB358C" w:rsidP="00224EEB">
            <w:r w:rsidRPr="005E4C77">
              <w:t>Node 1 sends request to get file on node 2</w:t>
            </w:r>
          </w:p>
        </w:tc>
        <w:tc>
          <w:tcPr>
            <w:tcW w:w="2239" w:type="dxa"/>
          </w:tcPr>
          <w:p w:rsidR="00BB358C" w:rsidRPr="005E4C77" w:rsidRDefault="00BB358C" w:rsidP="00224EEB"/>
        </w:tc>
        <w:tc>
          <w:tcPr>
            <w:tcW w:w="2221" w:type="dxa"/>
          </w:tcPr>
          <w:p w:rsidR="00BB358C" w:rsidRPr="005E4C77" w:rsidRDefault="00BB358C" w:rsidP="00224EEB">
            <w:r w:rsidRPr="005E4C77">
              <w:t>3</w:t>
            </w:r>
          </w:p>
        </w:tc>
      </w:tr>
      <w:tr w:rsidR="00BB358C" w:rsidRPr="005E4C77" w:rsidTr="00BB358C">
        <w:tc>
          <w:tcPr>
            <w:tcW w:w="2220" w:type="dxa"/>
          </w:tcPr>
          <w:p w:rsidR="00BB358C" w:rsidRPr="005E4C77" w:rsidRDefault="00BB358C" w:rsidP="00224EEB">
            <w:r w:rsidRPr="005E4C77">
              <w:t>4</w:t>
            </w:r>
          </w:p>
        </w:tc>
        <w:tc>
          <w:tcPr>
            <w:tcW w:w="2238" w:type="dxa"/>
          </w:tcPr>
          <w:p w:rsidR="00BB358C" w:rsidRPr="005E4C77" w:rsidRDefault="00BB358C" w:rsidP="00224EEB"/>
        </w:tc>
        <w:tc>
          <w:tcPr>
            <w:tcW w:w="2239" w:type="dxa"/>
          </w:tcPr>
          <w:p w:rsidR="00BB358C" w:rsidRPr="005E4C77" w:rsidRDefault="00BB358C" w:rsidP="00224EEB">
            <w:r w:rsidRPr="005E4C77">
              <w:t>Node 2 receives the request</w:t>
            </w:r>
          </w:p>
        </w:tc>
        <w:tc>
          <w:tcPr>
            <w:tcW w:w="2221" w:type="dxa"/>
          </w:tcPr>
          <w:p w:rsidR="00BB358C" w:rsidRPr="005E4C77" w:rsidRDefault="00BB358C" w:rsidP="00224EEB">
            <w:r w:rsidRPr="005E4C77">
              <w:t>4</w:t>
            </w:r>
          </w:p>
        </w:tc>
      </w:tr>
      <w:tr w:rsidR="00BB358C" w:rsidRPr="005E4C77" w:rsidTr="00BB358C">
        <w:tc>
          <w:tcPr>
            <w:tcW w:w="2220" w:type="dxa"/>
          </w:tcPr>
          <w:p w:rsidR="00BB358C" w:rsidRPr="005E4C77" w:rsidRDefault="00BB358C" w:rsidP="00224EEB">
            <w:r w:rsidRPr="005E4C77">
              <w:t>5</w:t>
            </w:r>
          </w:p>
        </w:tc>
        <w:tc>
          <w:tcPr>
            <w:tcW w:w="2238" w:type="dxa"/>
          </w:tcPr>
          <w:p w:rsidR="00BB358C" w:rsidRPr="005E4C77" w:rsidRDefault="00BB358C" w:rsidP="00224EEB"/>
        </w:tc>
        <w:tc>
          <w:tcPr>
            <w:tcW w:w="2239" w:type="dxa"/>
          </w:tcPr>
          <w:p w:rsidR="00BB358C" w:rsidRPr="005E4C77" w:rsidRDefault="00BB358C" w:rsidP="00224EEB">
            <w:r w:rsidRPr="005E4C77">
              <w:t>Node 2 gets the data of file and send data back to node 1</w:t>
            </w:r>
          </w:p>
        </w:tc>
        <w:tc>
          <w:tcPr>
            <w:tcW w:w="2221" w:type="dxa"/>
          </w:tcPr>
          <w:p w:rsidR="00BB358C" w:rsidRPr="005E4C77" w:rsidRDefault="00BB358C" w:rsidP="00224EEB">
            <w:r w:rsidRPr="005E4C77">
              <w:t>5</w:t>
            </w:r>
          </w:p>
        </w:tc>
      </w:tr>
      <w:tr w:rsidR="00BB358C" w:rsidRPr="005E4C77" w:rsidTr="00BB358C">
        <w:tc>
          <w:tcPr>
            <w:tcW w:w="2220" w:type="dxa"/>
          </w:tcPr>
          <w:p w:rsidR="00BB358C" w:rsidRPr="005E4C77" w:rsidRDefault="00BB358C" w:rsidP="00224EEB">
            <w:r w:rsidRPr="005E4C77">
              <w:t>6</w:t>
            </w:r>
          </w:p>
        </w:tc>
        <w:tc>
          <w:tcPr>
            <w:tcW w:w="2238" w:type="dxa"/>
          </w:tcPr>
          <w:p w:rsidR="00BB358C" w:rsidRPr="005E4C77" w:rsidRDefault="00BB358C" w:rsidP="00224EEB">
            <w:r w:rsidRPr="005E4C77">
              <w:t>Node 1 receives data and save back to folder</w:t>
            </w:r>
          </w:p>
        </w:tc>
        <w:tc>
          <w:tcPr>
            <w:tcW w:w="2239" w:type="dxa"/>
          </w:tcPr>
          <w:p w:rsidR="00BB358C" w:rsidRPr="005E4C77" w:rsidRDefault="00BB358C" w:rsidP="00224EEB"/>
        </w:tc>
        <w:tc>
          <w:tcPr>
            <w:tcW w:w="2221" w:type="dxa"/>
          </w:tcPr>
          <w:p w:rsidR="00BB358C" w:rsidRPr="005E4C77" w:rsidRDefault="00BB358C" w:rsidP="00224EEB">
            <w:r w:rsidRPr="005E4C77">
              <w:t>6</w:t>
            </w:r>
          </w:p>
        </w:tc>
      </w:tr>
    </w:tbl>
    <w:p w:rsidR="00BB358C" w:rsidRPr="005E4C77" w:rsidRDefault="00D90E2C" w:rsidP="00BB358C">
      <w:pPr>
        <w:pStyle w:val="Heading1"/>
        <w:rPr>
          <w:rFonts w:asciiTheme="minorHAnsi" w:hAnsiTheme="minorHAnsi"/>
        </w:rPr>
      </w:pPr>
      <w:r w:rsidRPr="005E4C77">
        <w:rPr>
          <w:rFonts w:asciiTheme="minorHAnsi" w:hAnsiTheme="minorHAnsi"/>
        </w:rPr>
        <w:t>Structure of message:</w:t>
      </w:r>
    </w:p>
    <w:p w:rsidR="00D90E2C" w:rsidRPr="005E4C77" w:rsidRDefault="00D90E2C" w:rsidP="00D90E2C">
      <w:r w:rsidRPr="005E4C77">
        <w:t>In the application we developed here, there are 9 type of message exchanged between nodes. Each message type is identified by a 4-character string and may be accompanied with additional message data:</w:t>
      </w:r>
    </w:p>
    <w:p w:rsidR="00D90E2C" w:rsidRPr="005E4C77" w:rsidRDefault="00D90E2C" w:rsidP="00D90E2C">
      <w:pPr>
        <w:pStyle w:val="ListParagraph"/>
        <w:numPr>
          <w:ilvl w:val="0"/>
          <w:numId w:val="15"/>
        </w:numPr>
      </w:pPr>
      <w:r w:rsidRPr="005E4C77">
        <w:t>NAME: Requests a peer to reply with its "official" peer id.</w:t>
      </w:r>
    </w:p>
    <w:p w:rsidR="00D90E2C" w:rsidRPr="005E4C77" w:rsidRDefault="00D90E2C" w:rsidP="00D90E2C">
      <w:pPr>
        <w:pStyle w:val="ListParagraph"/>
        <w:numPr>
          <w:ilvl w:val="0"/>
          <w:numId w:val="15"/>
        </w:numPr>
      </w:pPr>
      <w:r w:rsidRPr="005E4C77">
        <w:t>LIST: Requests a peer to reply with the list of peers that it knows about.</w:t>
      </w:r>
    </w:p>
    <w:p w:rsidR="00D90E2C" w:rsidRPr="005E4C77" w:rsidRDefault="00D90E2C" w:rsidP="00D90E2C">
      <w:pPr>
        <w:pStyle w:val="ListParagraph"/>
        <w:numPr>
          <w:ilvl w:val="0"/>
          <w:numId w:val="15"/>
        </w:numPr>
      </w:pPr>
      <w:r w:rsidRPr="005E4C77">
        <w:t>JOIN pid host port: Requests a peer to add the supplied host/port combination, associated with the node identified by pid, to its list of known peers.</w:t>
      </w:r>
    </w:p>
    <w:p w:rsidR="00D90E2C" w:rsidRPr="005E4C77" w:rsidRDefault="00D90E2C" w:rsidP="00D90E2C">
      <w:pPr>
        <w:pStyle w:val="ListParagraph"/>
        <w:numPr>
          <w:ilvl w:val="0"/>
          <w:numId w:val="15"/>
        </w:numPr>
      </w:pPr>
      <w:r w:rsidRPr="005E4C77">
        <w:lastRenderedPageBreak/>
        <w:t>QUER return-pid key ttl: Queries a peer to see if the peer has any record of a file name matching key. If so, send a RESP message back to the node identified by return-pid; if not, propagate the query to all known peers with a decreased ttl (time-to-live) value, unless ttl is already 0.</w:t>
      </w:r>
    </w:p>
    <w:p w:rsidR="00D90E2C" w:rsidRPr="005E4C77" w:rsidRDefault="00D90E2C" w:rsidP="00D90E2C">
      <w:pPr>
        <w:pStyle w:val="ListParagraph"/>
        <w:numPr>
          <w:ilvl w:val="0"/>
          <w:numId w:val="15"/>
        </w:numPr>
      </w:pPr>
      <w:r w:rsidRPr="005E4C77">
        <w:t>RESP file-name pid: Notifies a peer that the node specified by pid has a file with the given name.</w:t>
      </w:r>
    </w:p>
    <w:p w:rsidR="00D90E2C" w:rsidRPr="005E4C77" w:rsidRDefault="00D90E2C" w:rsidP="00D90E2C">
      <w:pPr>
        <w:pStyle w:val="ListParagraph"/>
        <w:numPr>
          <w:ilvl w:val="0"/>
          <w:numId w:val="15"/>
        </w:numPr>
      </w:pPr>
      <w:r w:rsidRPr="005E4C77">
        <w:t>FGET file-name: Request a peer to reply with the contents of the specified file.</w:t>
      </w:r>
    </w:p>
    <w:p w:rsidR="00D90E2C" w:rsidRPr="005E4C77" w:rsidRDefault="00D90E2C" w:rsidP="00D90E2C">
      <w:pPr>
        <w:pStyle w:val="ListParagraph"/>
        <w:numPr>
          <w:ilvl w:val="0"/>
          <w:numId w:val="15"/>
        </w:numPr>
      </w:pPr>
      <w:r w:rsidRPr="005E4C77">
        <w:t>QUIT pid: Indicate to a peer that the node identified by pid wishes to be unregistered from the P2P system.</w:t>
      </w:r>
    </w:p>
    <w:p w:rsidR="00D90E2C" w:rsidRPr="005E4C77" w:rsidRDefault="00D90E2C" w:rsidP="00D90E2C">
      <w:pPr>
        <w:pStyle w:val="ListParagraph"/>
        <w:numPr>
          <w:ilvl w:val="0"/>
          <w:numId w:val="15"/>
        </w:numPr>
      </w:pPr>
      <w:r w:rsidRPr="005E4C77">
        <w:t>REPL ...: Used to indicate an acknowledgement of the other message types above or to send back results of a successful request.</w:t>
      </w:r>
    </w:p>
    <w:p w:rsidR="00D90E2C" w:rsidRPr="005E4C77" w:rsidRDefault="00D90E2C" w:rsidP="00D90E2C">
      <w:pPr>
        <w:pStyle w:val="ListParagraph"/>
        <w:numPr>
          <w:ilvl w:val="0"/>
          <w:numId w:val="15"/>
        </w:numPr>
      </w:pPr>
      <w:r w:rsidRPr="005E4C77">
        <w:t>ERRO msg: Used to indicate an erroneous or unsuccessful request.</w:t>
      </w:r>
    </w:p>
    <w:p w:rsidR="0083423B" w:rsidRPr="008917E5" w:rsidRDefault="0083423B" w:rsidP="0083423B">
      <w:pPr>
        <w:rPr>
          <w:sz w:val="24"/>
          <w:szCs w:val="24"/>
          <w:u w:val="single"/>
        </w:rPr>
      </w:pPr>
      <w:r w:rsidRPr="008917E5">
        <w:rPr>
          <w:b/>
          <w:sz w:val="24"/>
          <w:szCs w:val="24"/>
          <w:u w:val="single"/>
        </w:rPr>
        <w:t>Handle message</w:t>
      </w:r>
      <w:r w:rsidRPr="008917E5">
        <w:rPr>
          <w:sz w:val="24"/>
          <w:szCs w:val="24"/>
          <w:u w:val="single"/>
        </w:rPr>
        <w:t>:</w:t>
      </w:r>
    </w:p>
    <w:p w:rsidR="0083423B" w:rsidRPr="008917E5" w:rsidRDefault="0083423B" w:rsidP="0083423B">
      <w:pPr>
        <w:rPr>
          <w:b/>
        </w:rPr>
      </w:pPr>
      <w:r w:rsidRPr="008917E5">
        <w:rPr>
          <w:b/>
        </w:rPr>
        <w:t>NAME</w:t>
      </w:r>
    </w:p>
    <w:p w:rsidR="0083423B" w:rsidRPr="005E4C77" w:rsidRDefault="0083423B" w:rsidP="0083423B">
      <w:r w:rsidRPr="005E4C77">
        <w:t>When a peer receives a NAME message (and no additional data), it simply responds by sending back (in a REPL message) its peer id, of the form "host:port".</w:t>
      </w:r>
    </w:p>
    <w:p w:rsidR="0083423B" w:rsidRPr="008917E5" w:rsidRDefault="0083423B" w:rsidP="0083423B">
      <w:pPr>
        <w:rPr>
          <w:b/>
        </w:rPr>
      </w:pPr>
      <w:r w:rsidRPr="008917E5">
        <w:rPr>
          <w:b/>
        </w:rPr>
        <w:t>LIST</w:t>
      </w:r>
    </w:p>
    <w:p w:rsidR="0083423B" w:rsidRPr="005E4C77" w:rsidRDefault="0083423B" w:rsidP="0083423B">
      <w:r w:rsidRPr="005E4C77">
        <w:t>When a peer receives a LIST message (and no additional data), it responds by first sending a REPL message with the number of id's in its list of known peers. Then it sends that many additional REPL messages, including in the data portion of each message a string with the peer id, host address, and port number (all three separated by whitespace) associated with each known peer in its list.</w:t>
      </w:r>
    </w:p>
    <w:p w:rsidR="0083423B" w:rsidRPr="008917E5" w:rsidRDefault="0083423B" w:rsidP="0083423B">
      <w:pPr>
        <w:rPr>
          <w:b/>
        </w:rPr>
      </w:pPr>
      <w:r w:rsidRPr="008917E5">
        <w:rPr>
          <w:b/>
        </w:rPr>
        <w:t>JOIN</w:t>
      </w:r>
    </w:p>
    <w:p w:rsidR="0083423B" w:rsidRPr="005E4C77" w:rsidRDefault="0083423B" w:rsidP="0083423B">
      <w:r w:rsidRPr="005E4C77">
        <w:t>A JOIN message is accompanied with additional data specifying a sending peer id, IP address, and port number. The JOIN message is used to request a peer to insert the sending node into its list of known peers. If the peer's list is already full, or the specified id is already in the list (or incorrect arguments are specified with the JOIN message), than an ERRO message is sent back in response. Otherwise, the remote node's information is added to the list and a REPL acknowledgement is sent.</w:t>
      </w:r>
    </w:p>
    <w:p w:rsidR="0083423B" w:rsidRPr="008917E5" w:rsidRDefault="0083423B" w:rsidP="0083423B">
      <w:pPr>
        <w:rPr>
          <w:b/>
        </w:rPr>
      </w:pPr>
      <w:r w:rsidRPr="008917E5">
        <w:rPr>
          <w:b/>
        </w:rPr>
        <w:t>QUER</w:t>
      </w:r>
    </w:p>
    <w:p w:rsidR="0083423B" w:rsidRPr="005E4C77" w:rsidRDefault="0083423B" w:rsidP="0083423B">
      <w:r w:rsidRPr="005E4C77">
        <w:t>The QUER message is the most complex to handle in this application. Upon receipt of this type of message, if the correct number of additional data is provided (return-peer-id, key, and ttl value), then the peer responds simply with an acknowledgement REPL message; otherwise an ERRO message is returned. Before exiting the handler routine for this message type (and closing the socket connection), however, a separate thread is started that actually processes the query information.</w:t>
      </w:r>
    </w:p>
    <w:p w:rsidR="0083423B" w:rsidRPr="008917E5" w:rsidRDefault="0083423B" w:rsidP="0083423B">
      <w:pPr>
        <w:rPr>
          <w:b/>
        </w:rPr>
      </w:pPr>
      <w:r w:rsidRPr="008917E5">
        <w:rPr>
          <w:b/>
        </w:rPr>
        <w:t>RESP</w:t>
      </w:r>
    </w:p>
    <w:p w:rsidR="0083423B" w:rsidRPr="005E4C77" w:rsidRDefault="0083423B" w:rsidP="0083423B">
      <w:r w:rsidRPr="005E4C77">
        <w:t>A peer will receive a RESP message in response to a QUER message that it had previously sent out to others in the network. The RESP message includes a file name and the peer id of the node owning a copy of the file. Upon receiving a RESP message, a peer does not need to send any reply; if the file name is not already present in its file list, an entry will be added to the list indicating that the file may be found at the specified node.</w:t>
      </w:r>
    </w:p>
    <w:p w:rsidR="0083423B" w:rsidRPr="008917E5" w:rsidRDefault="0083423B" w:rsidP="0083423B">
      <w:pPr>
        <w:rPr>
          <w:b/>
        </w:rPr>
      </w:pPr>
      <w:r w:rsidRPr="008917E5">
        <w:rPr>
          <w:b/>
        </w:rPr>
        <w:lastRenderedPageBreak/>
        <w:t>FGET</w:t>
      </w:r>
    </w:p>
    <w:p w:rsidR="0083423B" w:rsidRPr="005E4C77" w:rsidRDefault="0083423B" w:rsidP="0083423B">
      <w:r w:rsidRPr="005E4C77">
        <w:t>The data of an FGET message consists of a file name. If the peer receiving the FGET message does not own a copy of the specified file or if it is not readable for some reason, an ERRO reply is sent. Otherwise, the entire file is sent as the payload of a REPL message.</w:t>
      </w:r>
    </w:p>
    <w:p w:rsidR="0083423B" w:rsidRPr="008917E5" w:rsidRDefault="0083423B" w:rsidP="0083423B">
      <w:pPr>
        <w:rPr>
          <w:b/>
        </w:rPr>
      </w:pPr>
      <w:r w:rsidRPr="008917E5">
        <w:rPr>
          <w:b/>
        </w:rPr>
        <w:t>QUIT</w:t>
      </w:r>
    </w:p>
    <w:p w:rsidR="0083423B" w:rsidRPr="005E4C77" w:rsidRDefault="0083423B" w:rsidP="0083423B">
      <w:r w:rsidRPr="005E4C77">
        <w:t>A QUIT message, including a peer id in the data of the message, tells a peer to remove the specified node's information from its list of known peers as that node is preparing to leave the network. Note that, as is the case in most P2P protocols, node may also leave the network unexpectedly, so some sort of "stabilization" routine should be run by every peer node to periodically update its list of peers.</w:t>
      </w:r>
    </w:p>
    <w:p w:rsidR="0083423B" w:rsidRPr="005E4C77" w:rsidRDefault="0083423B" w:rsidP="0083423B">
      <w:pPr>
        <w:pStyle w:val="Heading1"/>
        <w:rPr>
          <w:rFonts w:asciiTheme="minorHAnsi" w:hAnsiTheme="minorHAnsi"/>
        </w:rPr>
      </w:pPr>
      <w:r w:rsidRPr="005E4C77">
        <w:rPr>
          <w:rFonts w:asciiTheme="minorHAnsi" w:hAnsiTheme="minorHAnsi"/>
        </w:rPr>
        <w:t>Some crucial functions:</w:t>
      </w:r>
    </w:p>
    <w:p w:rsidR="0083423B" w:rsidRPr="005E4C77" w:rsidRDefault="0083423B" w:rsidP="0083423B">
      <w:pPr>
        <w:pStyle w:val="Heading2"/>
        <w:rPr>
          <w:rFonts w:asciiTheme="minorHAnsi" w:hAnsiTheme="minorHAnsi"/>
        </w:rPr>
      </w:pPr>
      <w:r w:rsidRPr="005E4C77">
        <w:rPr>
          <w:rFonts w:asciiTheme="minorHAnsi" w:hAnsiTheme="minorHAnsi"/>
        </w:rPr>
        <w:t>Build peers list:</w:t>
      </w:r>
    </w:p>
    <w:p w:rsidR="0083423B" w:rsidRPr="005E4C77" w:rsidRDefault="0083423B" w:rsidP="0083423B">
      <w:pPr>
        <w:rPr>
          <w:noProof/>
          <w:lang w:eastAsia="en-US"/>
        </w:rPr>
      </w:pPr>
      <w:r w:rsidRPr="005E4C77">
        <w:t>Run recursively to find all the connected peers:</w:t>
      </w:r>
      <w:r w:rsidRPr="005E4C77">
        <w:rPr>
          <w:noProof/>
          <w:lang w:eastAsia="en-US"/>
        </w:rPr>
        <w:t xml:space="preserve"> </w:t>
      </w:r>
      <w:r w:rsidRPr="005E4C77">
        <w:rPr>
          <w:noProof/>
          <w:lang w:eastAsia="en-US"/>
        </w:rPr>
        <w:drawing>
          <wp:inline distT="0" distB="0" distL="0" distR="0" wp14:anchorId="72730523" wp14:editId="41990D12">
            <wp:extent cx="6103905"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1.PNG"/>
                    <pic:cNvPicPr/>
                  </pic:nvPicPr>
                  <pic:blipFill>
                    <a:blip r:embed="rId9">
                      <a:extLst>
                        <a:ext uri="{28A0092B-C50C-407E-A947-70E740481C1C}">
                          <a14:useLocalDpi xmlns:a14="http://schemas.microsoft.com/office/drawing/2010/main" val="0"/>
                        </a:ext>
                      </a:extLst>
                    </a:blip>
                    <a:stretch>
                      <a:fillRect/>
                    </a:stretch>
                  </pic:blipFill>
                  <pic:spPr>
                    <a:xfrm>
                      <a:off x="0" y="0"/>
                      <a:ext cx="6107531" cy="3774141"/>
                    </a:xfrm>
                    <a:prstGeom prst="rect">
                      <a:avLst/>
                    </a:prstGeom>
                  </pic:spPr>
                </pic:pic>
              </a:graphicData>
            </a:graphic>
          </wp:inline>
        </w:drawing>
      </w:r>
    </w:p>
    <w:p w:rsidR="0083423B" w:rsidRPr="005E4C77" w:rsidRDefault="008F6FC3" w:rsidP="008F6FC3">
      <w:pPr>
        <w:pStyle w:val="Heading2"/>
        <w:rPr>
          <w:rFonts w:asciiTheme="minorHAnsi" w:hAnsiTheme="minorHAnsi"/>
        </w:rPr>
      </w:pPr>
      <w:r w:rsidRPr="005E4C77">
        <w:rPr>
          <w:rFonts w:asciiTheme="minorHAnsi" w:hAnsiTheme="minorHAnsi"/>
        </w:rPr>
        <w:lastRenderedPageBreak/>
        <w:t>Download file:</w:t>
      </w:r>
    </w:p>
    <w:p w:rsidR="008F6FC3" w:rsidRPr="005E4C77" w:rsidRDefault="008F6FC3" w:rsidP="008F6FC3">
      <w:r w:rsidRPr="005E4C77">
        <w:rPr>
          <w:noProof/>
          <w:lang w:eastAsia="en-US"/>
        </w:rPr>
        <w:drawing>
          <wp:inline distT="0" distB="0" distL="0" distR="0">
            <wp:extent cx="5914180" cy="3438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2.PNG"/>
                    <pic:cNvPicPr/>
                  </pic:nvPicPr>
                  <pic:blipFill>
                    <a:blip r:embed="rId10">
                      <a:extLst>
                        <a:ext uri="{28A0092B-C50C-407E-A947-70E740481C1C}">
                          <a14:useLocalDpi xmlns:a14="http://schemas.microsoft.com/office/drawing/2010/main" val="0"/>
                        </a:ext>
                      </a:extLst>
                    </a:blip>
                    <a:stretch>
                      <a:fillRect/>
                    </a:stretch>
                  </pic:blipFill>
                  <pic:spPr>
                    <a:xfrm>
                      <a:off x="0" y="0"/>
                      <a:ext cx="5978017" cy="3475640"/>
                    </a:xfrm>
                    <a:prstGeom prst="rect">
                      <a:avLst/>
                    </a:prstGeom>
                  </pic:spPr>
                </pic:pic>
              </a:graphicData>
            </a:graphic>
          </wp:inline>
        </w:drawing>
      </w:r>
    </w:p>
    <w:p w:rsidR="0083423B" w:rsidRPr="005E4C77" w:rsidRDefault="008F6FC3" w:rsidP="008F6FC3">
      <w:pPr>
        <w:pStyle w:val="Heading2"/>
        <w:rPr>
          <w:rFonts w:asciiTheme="minorHAnsi" w:hAnsiTheme="minorHAnsi"/>
        </w:rPr>
      </w:pPr>
      <w:r w:rsidRPr="005E4C77">
        <w:rPr>
          <w:rFonts w:asciiTheme="minorHAnsi" w:hAnsiTheme="minorHAnsi"/>
        </w:rPr>
        <w:t>Send file:</w:t>
      </w:r>
    </w:p>
    <w:p w:rsidR="008F6FC3" w:rsidRPr="005E4C77" w:rsidRDefault="008F6FC3" w:rsidP="008F6FC3">
      <w:r w:rsidRPr="005E4C77">
        <w:rPr>
          <w:noProof/>
          <w:lang w:eastAsia="en-US"/>
        </w:rPr>
        <w:drawing>
          <wp:inline distT="0" distB="0" distL="0" distR="0">
            <wp:extent cx="5923280" cy="391477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56711" cy="3936870"/>
                    </a:xfrm>
                    <a:prstGeom prst="rect">
                      <a:avLst/>
                    </a:prstGeom>
                  </pic:spPr>
                </pic:pic>
              </a:graphicData>
            </a:graphic>
          </wp:inline>
        </w:drawing>
      </w:r>
    </w:p>
    <w:p w:rsidR="008F6FC3" w:rsidRPr="005E4C77" w:rsidRDefault="008F6FC3" w:rsidP="008F6FC3">
      <w:pPr>
        <w:pStyle w:val="Heading2"/>
        <w:rPr>
          <w:rFonts w:asciiTheme="minorHAnsi" w:hAnsiTheme="minorHAnsi"/>
        </w:rPr>
      </w:pPr>
      <w:r w:rsidRPr="005E4C77">
        <w:rPr>
          <w:rFonts w:asciiTheme="minorHAnsi" w:hAnsiTheme="minorHAnsi"/>
        </w:rPr>
        <w:lastRenderedPageBreak/>
        <w:t>Play music:</w:t>
      </w:r>
    </w:p>
    <w:p w:rsidR="008F6FC3" w:rsidRPr="005E4C77" w:rsidRDefault="008F6FC3" w:rsidP="008F6FC3">
      <w:r w:rsidRPr="005E4C77">
        <w:t xml:space="preserve">Application use the JLayer library which is an open source library for playing mp3 music and adapt from the tutorial </w:t>
      </w:r>
      <w:r w:rsidR="00FA4CE8" w:rsidRPr="005E4C77">
        <w:t>“Playing an MP3 from Java Using JLayer” of author “This Could Be Better” website</w:t>
      </w:r>
    </w:p>
    <w:p w:rsidR="00FA4CE8" w:rsidRPr="005E4C77" w:rsidRDefault="00FA4CE8" w:rsidP="008F6FC3">
      <w:r w:rsidRPr="005E4C77">
        <w:rPr>
          <w:noProof/>
          <w:lang w:eastAsia="en-US"/>
        </w:rPr>
        <w:drawing>
          <wp:inline distT="0" distB="0" distL="0" distR="0" wp14:anchorId="0FCF193F" wp14:editId="170842A8">
            <wp:extent cx="5943600" cy="35915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91560"/>
                    </a:xfrm>
                    <a:prstGeom prst="rect">
                      <a:avLst/>
                    </a:prstGeom>
                  </pic:spPr>
                </pic:pic>
              </a:graphicData>
            </a:graphic>
          </wp:inline>
        </w:drawing>
      </w:r>
    </w:p>
    <w:p w:rsidR="00FA4CE8" w:rsidRPr="005E4C77" w:rsidRDefault="00FA4CE8" w:rsidP="00FA4CE8">
      <w:pPr>
        <w:pStyle w:val="Heading1"/>
        <w:rPr>
          <w:rFonts w:asciiTheme="minorHAnsi" w:hAnsiTheme="minorHAnsi"/>
        </w:rPr>
      </w:pPr>
      <w:r w:rsidRPr="005E4C77">
        <w:rPr>
          <w:rFonts w:asciiTheme="minorHAnsi" w:hAnsiTheme="minorHAnsi"/>
        </w:rPr>
        <w:t>UI Interface:</w:t>
      </w:r>
    </w:p>
    <w:p w:rsidR="00FA4CE8" w:rsidRPr="005E4C77" w:rsidRDefault="00FA4CE8" w:rsidP="00FA4CE8">
      <w:r w:rsidRPr="005E4C77">
        <w:rPr>
          <w:noProof/>
          <w:lang w:eastAsia="en-US"/>
        </w:rPr>
        <w:drawing>
          <wp:inline distT="0" distB="0" distL="0" distR="0">
            <wp:extent cx="5943600"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485900"/>
                    </a:xfrm>
                    <a:prstGeom prst="rect">
                      <a:avLst/>
                    </a:prstGeom>
                  </pic:spPr>
                </pic:pic>
              </a:graphicData>
            </a:graphic>
          </wp:inline>
        </w:drawing>
      </w:r>
    </w:p>
    <w:p w:rsidR="00351735" w:rsidRDefault="00351735" w:rsidP="00351735">
      <w:r>
        <w:t>Detail buttons:</w:t>
      </w:r>
    </w:p>
    <w:p w:rsidR="00351735" w:rsidRDefault="00351735" w:rsidP="00351735">
      <w:pPr>
        <w:pStyle w:val="ListParagraph"/>
        <w:numPr>
          <w:ilvl w:val="0"/>
          <w:numId w:val="13"/>
        </w:numPr>
      </w:pPr>
      <w:r>
        <w:t>Rebuild: find the route between 2 nodes. Input the node which we want to connect: &lt;IP:Port&gt;</w:t>
      </w:r>
    </w:p>
    <w:p w:rsidR="00351735" w:rsidRDefault="00351735" w:rsidP="00351735">
      <w:pPr>
        <w:pStyle w:val="ListParagraph"/>
        <w:numPr>
          <w:ilvl w:val="0"/>
          <w:numId w:val="13"/>
        </w:numPr>
      </w:pPr>
      <w:r>
        <w:t>Refresh: Update the peer list</w:t>
      </w:r>
    </w:p>
    <w:p w:rsidR="00351735" w:rsidRDefault="00351735" w:rsidP="00351735">
      <w:pPr>
        <w:pStyle w:val="ListParagraph"/>
        <w:numPr>
          <w:ilvl w:val="0"/>
          <w:numId w:val="13"/>
        </w:numPr>
      </w:pPr>
      <w:r>
        <w:t>Remove host: remove a peer out the list peer</w:t>
      </w:r>
    </w:p>
    <w:p w:rsidR="00351735" w:rsidRDefault="00351735" w:rsidP="00351735">
      <w:pPr>
        <w:pStyle w:val="ListParagraph"/>
        <w:numPr>
          <w:ilvl w:val="0"/>
          <w:numId w:val="13"/>
        </w:numPr>
      </w:pPr>
      <w:r>
        <w:t>Remove file: remove a music file out the list</w:t>
      </w:r>
    </w:p>
    <w:p w:rsidR="00351735" w:rsidRDefault="00351735" w:rsidP="00351735">
      <w:pPr>
        <w:pStyle w:val="ListParagraph"/>
        <w:numPr>
          <w:ilvl w:val="0"/>
          <w:numId w:val="13"/>
        </w:numPr>
      </w:pPr>
      <w:r>
        <w:t>Add: add a music file to the list. Input the music file name: &lt;music_file_name.mp3&gt;</w:t>
      </w:r>
    </w:p>
    <w:p w:rsidR="00351735" w:rsidRDefault="00351735" w:rsidP="00351735">
      <w:pPr>
        <w:pStyle w:val="ListParagraph"/>
        <w:numPr>
          <w:ilvl w:val="0"/>
          <w:numId w:val="13"/>
        </w:numPr>
      </w:pPr>
      <w:r>
        <w:t>Search: search a music file in the system. Input the name of music file: &lt;music_file_name.mp3&gt;</w:t>
      </w:r>
    </w:p>
    <w:p w:rsidR="00351735" w:rsidRDefault="00351735" w:rsidP="00351735">
      <w:pPr>
        <w:pStyle w:val="ListParagraph"/>
        <w:numPr>
          <w:ilvl w:val="0"/>
          <w:numId w:val="13"/>
        </w:numPr>
      </w:pPr>
      <w:r>
        <w:t>Play/Pause/Stop: action button to play/pause/stop a specific music</w:t>
      </w:r>
      <w:bookmarkStart w:id="0" w:name="_GoBack"/>
      <w:bookmarkEnd w:id="0"/>
    </w:p>
    <w:p w:rsidR="00FA4CE8" w:rsidRPr="005E4C77" w:rsidRDefault="00FA4CE8" w:rsidP="00FA4CE8">
      <w:pPr>
        <w:pStyle w:val="Heading1"/>
        <w:rPr>
          <w:rFonts w:asciiTheme="minorHAnsi" w:hAnsiTheme="minorHAnsi"/>
        </w:rPr>
      </w:pPr>
      <w:r w:rsidRPr="005E4C77">
        <w:rPr>
          <w:rFonts w:asciiTheme="minorHAnsi" w:hAnsiTheme="minorHAnsi"/>
        </w:rPr>
        <w:lastRenderedPageBreak/>
        <w:t>Reference:</w:t>
      </w:r>
    </w:p>
    <w:p w:rsidR="00FA4CE8" w:rsidRPr="005E4C77" w:rsidRDefault="00FA4CE8" w:rsidP="00FA4CE8">
      <w:pPr>
        <w:pStyle w:val="ListParagraph"/>
        <w:numPr>
          <w:ilvl w:val="0"/>
          <w:numId w:val="13"/>
        </w:numPr>
      </w:pPr>
      <w:r w:rsidRPr="005E4C77">
        <w:t xml:space="preserve">Peer-to-Peer Programming: </w:t>
      </w:r>
      <w:hyperlink r:id="rId14" w:history="1">
        <w:r w:rsidRPr="005E4C77">
          <w:rPr>
            <w:rStyle w:val="Hyperlink"/>
          </w:rPr>
          <w:t>http://cs.berry.edu/~nhamid/p2p/index.html</w:t>
        </w:r>
      </w:hyperlink>
    </w:p>
    <w:p w:rsidR="00FA4CE8" w:rsidRPr="005E4C77" w:rsidRDefault="00FA4CE8" w:rsidP="00FA4CE8">
      <w:pPr>
        <w:pStyle w:val="ListParagraph"/>
        <w:numPr>
          <w:ilvl w:val="0"/>
          <w:numId w:val="13"/>
        </w:numPr>
      </w:pPr>
      <w:r w:rsidRPr="005E4C77">
        <w:t xml:space="preserve">Playing an MP3 from Java Using JLayer: </w:t>
      </w:r>
      <w:hyperlink r:id="rId15" w:history="1">
        <w:r w:rsidRPr="005E4C77">
          <w:rPr>
            <w:rStyle w:val="Hyperlink"/>
          </w:rPr>
          <w:t>https://thiscouldbebetter.wordpress.com/2011/06/14/playing-an-mp3-from-java-using-jlayer/</w:t>
        </w:r>
      </w:hyperlink>
    </w:p>
    <w:p w:rsidR="00FA4CE8" w:rsidRPr="005E4C77" w:rsidRDefault="00FA4CE8" w:rsidP="00FA4CE8">
      <w:pPr>
        <w:pStyle w:val="ListParagraph"/>
      </w:pPr>
    </w:p>
    <w:sectPr w:rsidR="00FA4CE8" w:rsidRPr="005E4C77" w:rsidSect="005E4C77">
      <w:pgSz w:w="12240" w:h="15840"/>
      <w:pgMar w:top="85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B41" w:rsidRDefault="00396B41">
      <w:pPr>
        <w:spacing w:after="0" w:line="240" w:lineRule="auto"/>
      </w:pPr>
      <w:r>
        <w:separator/>
      </w:r>
    </w:p>
  </w:endnote>
  <w:endnote w:type="continuationSeparator" w:id="0">
    <w:p w:rsidR="00396B41" w:rsidRDefault="00396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B41" w:rsidRDefault="00396B41">
      <w:pPr>
        <w:spacing w:after="0" w:line="240" w:lineRule="auto"/>
      </w:pPr>
      <w:r>
        <w:separator/>
      </w:r>
    </w:p>
  </w:footnote>
  <w:footnote w:type="continuationSeparator" w:id="0">
    <w:p w:rsidR="00396B41" w:rsidRDefault="00396B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613"/>
      </v:shape>
    </w:pict>
  </w:numPicBullet>
  <w:abstractNum w:abstractNumId="0">
    <w:nsid w:val="08874647"/>
    <w:multiLevelType w:val="hybridMultilevel"/>
    <w:tmpl w:val="CCD6BEEC"/>
    <w:lvl w:ilvl="0" w:tplc="5490A86A">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B615BD"/>
    <w:multiLevelType w:val="hybridMultilevel"/>
    <w:tmpl w:val="3562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0B0065"/>
    <w:multiLevelType w:val="hybridMultilevel"/>
    <w:tmpl w:val="75E8DD08"/>
    <w:lvl w:ilvl="0" w:tplc="5490A86A">
      <w:numFmt w:val="bullet"/>
      <w:lvlText w:val="-"/>
      <w:lvlJc w:val="left"/>
      <w:pPr>
        <w:ind w:left="720" w:hanging="360"/>
      </w:pPr>
      <w:rPr>
        <w:rFonts w:ascii="Candara" w:eastAsiaTheme="minorEastAsia"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CD7D8D"/>
    <w:multiLevelType w:val="hybridMultilevel"/>
    <w:tmpl w:val="CCBC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8D202F"/>
    <w:multiLevelType w:val="hybridMultilevel"/>
    <w:tmpl w:val="E0747434"/>
    <w:lvl w:ilvl="0" w:tplc="5490A86A">
      <w:numFmt w:val="bullet"/>
      <w:lvlText w:val="-"/>
      <w:lvlJc w:val="left"/>
      <w:pPr>
        <w:ind w:left="720" w:hanging="360"/>
      </w:pPr>
      <w:rPr>
        <w:rFonts w:ascii="Candara" w:eastAsiaTheme="minorEastAsia" w:hAnsi="Candar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A52F2"/>
    <w:multiLevelType w:val="multilevel"/>
    <w:tmpl w:val="56F2101C"/>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6">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E40CC6"/>
    <w:multiLevelType w:val="hybridMultilevel"/>
    <w:tmpl w:val="773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2F317B"/>
    <w:multiLevelType w:val="hybridMultilevel"/>
    <w:tmpl w:val="CD26D0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2"/>
  </w:num>
  <w:num w:numId="14">
    <w:abstractNumId w:val="0"/>
  </w:num>
  <w:num w:numId="15">
    <w:abstractNumId w:val="1"/>
  </w:num>
  <w:num w:numId="16">
    <w:abstractNumId w:val="4"/>
  </w:num>
  <w:num w:numId="17">
    <w:abstractNumId w:val="8"/>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23"/>
    <w:rsid w:val="00051F5C"/>
    <w:rsid w:val="001005B9"/>
    <w:rsid w:val="001241EE"/>
    <w:rsid w:val="001276AB"/>
    <w:rsid w:val="001B0DF4"/>
    <w:rsid w:val="00224EEB"/>
    <w:rsid w:val="00264FF9"/>
    <w:rsid w:val="002C1AE9"/>
    <w:rsid w:val="00351735"/>
    <w:rsid w:val="00396B41"/>
    <w:rsid w:val="00506C23"/>
    <w:rsid w:val="0053486D"/>
    <w:rsid w:val="00572C3C"/>
    <w:rsid w:val="005E4C77"/>
    <w:rsid w:val="007A72CF"/>
    <w:rsid w:val="00830BD3"/>
    <w:rsid w:val="0083423B"/>
    <w:rsid w:val="008917E5"/>
    <w:rsid w:val="008A30C6"/>
    <w:rsid w:val="008F6FC3"/>
    <w:rsid w:val="00BB358C"/>
    <w:rsid w:val="00BD1C3F"/>
    <w:rsid w:val="00D90E2C"/>
    <w:rsid w:val="00FA4CE8"/>
    <w:rsid w:val="00FF2B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C8E710-C86A-4A46-BA08-3A60302E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rsid w:val="00127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A4CE8"/>
    <w:rPr>
      <w:color w:val="6EAC1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thiscouldbebetter.wordpress.com/2011/06/14/playing-an-mp3-from-java-using-jlayer/" TargetMode="Externa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cs.berry.edu/~nhamid/p2p/index.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h%20Thanh\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52E7D82C-1A86-47E1-B86A-65F891F41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134</TotalTime>
  <Pages>8</Pages>
  <Words>1308</Words>
  <Characters>7456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Thanh Vo</dc:creator>
  <cp:keywords/>
  <dc:description/>
  <cp:lastModifiedBy>Minh Thanh Vo</cp:lastModifiedBy>
  <cp:revision>7</cp:revision>
  <dcterms:created xsi:type="dcterms:W3CDTF">2015-12-12T15:44:00Z</dcterms:created>
  <dcterms:modified xsi:type="dcterms:W3CDTF">2015-12-13T13:42:00Z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